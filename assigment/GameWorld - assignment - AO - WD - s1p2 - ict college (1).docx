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677" w:rsidRPr="00E706EB" w:rsidRDefault="00DC5360" w:rsidP="00241677">
      <w:pPr>
        <w:outlineLvl w:val="0"/>
        <w:rPr>
          <w:sz w:val="36"/>
          <w:lang w:val="en-GB"/>
        </w:rPr>
      </w:pPr>
      <w:r w:rsidRPr="00E706EB">
        <w:rPr>
          <w:sz w:val="36"/>
          <w:lang w:val="en-GB"/>
        </w:rPr>
        <w:t>Assignment</w:t>
      </w:r>
      <w:r w:rsidR="00241677" w:rsidRPr="00E706EB">
        <w:rPr>
          <w:sz w:val="36"/>
          <w:lang w:val="en-GB"/>
        </w:rPr>
        <w:t xml:space="preserve"> </w:t>
      </w:r>
      <w:proofErr w:type="spellStart"/>
      <w:r w:rsidR="007D3291">
        <w:rPr>
          <w:sz w:val="36"/>
          <w:lang w:val="en-GB"/>
        </w:rPr>
        <w:t>GameWorld</w:t>
      </w:r>
      <w:proofErr w:type="spellEnd"/>
    </w:p>
    <w:p w:rsidR="00241677" w:rsidRPr="00DC5360" w:rsidRDefault="00DC5360" w:rsidP="00241677">
      <w:pPr>
        <w:rPr>
          <w:sz w:val="20"/>
          <w:lang w:val="en-GB"/>
        </w:rPr>
      </w:pPr>
      <w:r w:rsidRPr="00DC5360">
        <w:rPr>
          <w:sz w:val="20"/>
          <w:lang w:val="en-GB"/>
        </w:rPr>
        <w:t>Date</w:t>
      </w:r>
      <w:r w:rsidR="00241677" w:rsidRPr="00DC5360">
        <w:rPr>
          <w:sz w:val="20"/>
          <w:lang w:val="en-GB"/>
        </w:rPr>
        <w:tab/>
      </w:r>
      <w:r w:rsidR="00583CA7" w:rsidRPr="00DC5360">
        <w:rPr>
          <w:sz w:val="20"/>
          <w:lang w:val="en-GB"/>
        </w:rPr>
        <w:tab/>
      </w:r>
      <w:r w:rsidR="00241677" w:rsidRPr="00DC5360">
        <w:rPr>
          <w:sz w:val="20"/>
          <w:lang w:val="en-GB"/>
        </w:rPr>
        <w:t xml:space="preserve">: </w:t>
      </w:r>
      <w:r w:rsidR="00984B70">
        <w:rPr>
          <w:sz w:val="20"/>
          <w:lang w:val="en-GB"/>
        </w:rPr>
        <w:t>29-Apr</w:t>
      </w:r>
      <w:r w:rsidR="009E209B">
        <w:rPr>
          <w:sz w:val="20"/>
          <w:lang w:val="en-GB"/>
        </w:rPr>
        <w:t>-2017</w:t>
      </w:r>
    </w:p>
    <w:p w:rsidR="00241677" w:rsidRPr="00DC5360" w:rsidRDefault="00DC5360" w:rsidP="00104104">
      <w:pPr>
        <w:ind w:left="1410" w:hanging="1410"/>
        <w:rPr>
          <w:sz w:val="20"/>
          <w:lang w:val="en-GB"/>
        </w:rPr>
      </w:pPr>
      <w:r w:rsidRPr="00DC5360">
        <w:rPr>
          <w:sz w:val="20"/>
          <w:lang w:val="en-GB"/>
        </w:rPr>
        <w:t>By</w:t>
      </w:r>
      <w:r w:rsidR="00241677" w:rsidRPr="00DC5360">
        <w:rPr>
          <w:sz w:val="20"/>
          <w:lang w:val="en-GB"/>
        </w:rPr>
        <w:tab/>
      </w:r>
      <w:r w:rsidR="00583CA7" w:rsidRPr="00DC5360">
        <w:rPr>
          <w:sz w:val="20"/>
          <w:lang w:val="en-GB"/>
        </w:rPr>
        <w:tab/>
      </w:r>
      <w:r w:rsidR="00262541">
        <w:rPr>
          <w:sz w:val="20"/>
          <w:lang w:val="en-GB"/>
        </w:rPr>
        <w:t xml:space="preserve">: </w:t>
      </w:r>
      <w:r w:rsidR="008F573F">
        <w:rPr>
          <w:sz w:val="20"/>
          <w:lang w:val="en-GB"/>
        </w:rPr>
        <w:t xml:space="preserve">Peter </w:t>
      </w:r>
      <w:proofErr w:type="spellStart"/>
      <w:r w:rsidR="008F573F">
        <w:rPr>
          <w:sz w:val="20"/>
          <w:lang w:val="en-GB"/>
        </w:rPr>
        <w:t>Nocker</w:t>
      </w:r>
      <w:proofErr w:type="spellEnd"/>
      <w:r w:rsidR="008F573F">
        <w:rPr>
          <w:sz w:val="20"/>
          <w:lang w:val="en-GB"/>
        </w:rPr>
        <w:t xml:space="preserve"> (</w:t>
      </w:r>
      <w:hyperlink r:id="rId8" w:history="1">
        <w:r w:rsidR="00104104" w:rsidRPr="00D851FD">
          <w:rPr>
            <w:rStyle w:val="Hyperlink"/>
            <w:sz w:val="20"/>
            <w:lang w:val="en-GB"/>
          </w:rPr>
          <w:t>p.nocker@roc-teraa.nl</w:t>
        </w:r>
      </w:hyperlink>
      <w:r w:rsidR="007D3291">
        <w:rPr>
          <w:sz w:val="20"/>
          <w:lang w:val="en-GB"/>
        </w:rPr>
        <w:t>) &amp;</w:t>
      </w:r>
      <w:r w:rsidR="00104104">
        <w:rPr>
          <w:sz w:val="20"/>
          <w:lang w:val="en-GB"/>
        </w:rPr>
        <w:t xml:space="preserve">  Benjamin </w:t>
      </w:r>
      <w:proofErr w:type="spellStart"/>
      <w:r w:rsidR="00104104">
        <w:rPr>
          <w:sz w:val="20"/>
          <w:lang w:val="en-GB"/>
        </w:rPr>
        <w:t>Porobic</w:t>
      </w:r>
      <w:proofErr w:type="spellEnd"/>
      <w:r w:rsidR="00104104">
        <w:rPr>
          <w:sz w:val="20"/>
          <w:lang w:val="en-GB"/>
        </w:rPr>
        <w:t xml:space="preserve"> (</w:t>
      </w:r>
      <w:hyperlink r:id="rId9" w:history="1">
        <w:r w:rsidR="00104104" w:rsidRPr="007C7292">
          <w:rPr>
            <w:rStyle w:val="Hyperlink"/>
            <w:sz w:val="20"/>
            <w:lang w:val="en-GB"/>
          </w:rPr>
          <w:t>b.porobic@roc-teraa.nl</w:t>
        </w:r>
      </w:hyperlink>
      <w:r w:rsidR="00104104">
        <w:rPr>
          <w:sz w:val="20"/>
          <w:lang w:val="en-GB"/>
        </w:rPr>
        <w:t>)</w:t>
      </w:r>
    </w:p>
    <w:p w:rsidR="00635984" w:rsidRPr="00DC5360" w:rsidRDefault="00DC5360" w:rsidP="00241677">
      <w:pPr>
        <w:rPr>
          <w:sz w:val="20"/>
          <w:lang w:val="en-GB"/>
        </w:rPr>
      </w:pPr>
      <w:r w:rsidRPr="00DC5360">
        <w:rPr>
          <w:sz w:val="20"/>
          <w:lang w:val="en-GB"/>
        </w:rPr>
        <w:t>Hours</w:t>
      </w:r>
      <w:r w:rsidR="00635984" w:rsidRPr="00DC5360">
        <w:rPr>
          <w:sz w:val="20"/>
          <w:lang w:val="en-GB"/>
        </w:rPr>
        <w:tab/>
      </w:r>
      <w:r w:rsidR="00583CA7" w:rsidRPr="00DC5360">
        <w:rPr>
          <w:sz w:val="20"/>
          <w:lang w:val="en-GB"/>
        </w:rPr>
        <w:tab/>
      </w:r>
      <w:r w:rsidR="00635984" w:rsidRPr="00DC5360">
        <w:rPr>
          <w:sz w:val="20"/>
          <w:lang w:val="en-GB"/>
        </w:rPr>
        <w:t xml:space="preserve">: </w:t>
      </w:r>
      <w:r w:rsidR="00984B70">
        <w:rPr>
          <w:sz w:val="20"/>
          <w:lang w:val="en-GB"/>
        </w:rPr>
        <w:t>20</w:t>
      </w:r>
      <w:r w:rsidR="000E625D">
        <w:rPr>
          <w:sz w:val="20"/>
          <w:lang w:val="en-GB"/>
        </w:rPr>
        <w:t xml:space="preserve"> </w:t>
      </w:r>
      <w:r w:rsidR="00984B70">
        <w:rPr>
          <w:sz w:val="20"/>
          <w:lang w:val="en-GB"/>
        </w:rPr>
        <w:t>hours (5</w:t>
      </w:r>
      <w:r w:rsidR="00A36DBD">
        <w:rPr>
          <w:sz w:val="20"/>
          <w:lang w:val="en-GB"/>
        </w:rPr>
        <w:t xml:space="preserve"> weeks, 4</w:t>
      </w:r>
      <w:r w:rsidR="009E209B">
        <w:rPr>
          <w:sz w:val="20"/>
          <w:lang w:val="en-GB"/>
        </w:rPr>
        <w:t xml:space="preserve"> hours a week)</w:t>
      </w:r>
    </w:p>
    <w:p w:rsidR="00583CA7" w:rsidRPr="00C4406D" w:rsidRDefault="0099382B" w:rsidP="00241677">
      <w:pPr>
        <w:rPr>
          <w:sz w:val="20"/>
          <w:lang w:val="en-GB"/>
        </w:rPr>
      </w:pPr>
      <w:r>
        <w:rPr>
          <w:sz w:val="20"/>
          <w:lang w:val="en-GB"/>
        </w:rPr>
        <w:t>Assessment</w:t>
      </w:r>
      <w:r w:rsidR="00583CA7" w:rsidRPr="00C4406D">
        <w:rPr>
          <w:sz w:val="20"/>
          <w:lang w:val="en-GB"/>
        </w:rPr>
        <w:tab/>
        <w:t>:</w:t>
      </w:r>
      <w:r w:rsidR="00A160EE">
        <w:rPr>
          <w:sz w:val="20"/>
          <w:lang w:val="en-GB"/>
        </w:rPr>
        <w:t xml:space="preserve"> </w:t>
      </w:r>
      <w:r>
        <w:rPr>
          <w:sz w:val="20"/>
          <w:lang w:val="en-GB"/>
        </w:rPr>
        <w:t>individual</w:t>
      </w:r>
    </w:p>
    <w:p w:rsidR="00241677" w:rsidRPr="00C4406D" w:rsidRDefault="00241677" w:rsidP="00241677">
      <w:pPr>
        <w:rPr>
          <w:lang w:val="en-GB"/>
        </w:rPr>
      </w:pPr>
    </w:p>
    <w:p w:rsidR="00DC5360" w:rsidRPr="00DC5360" w:rsidRDefault="00DC5360" w:rsidP="00DC5360">
      <w:pPr>
        <w:rPr>
          <w:u w:val="single"/>
          <w:lang w:val="en-GB"/>
        </w:rPr>
      </w:pPr>
      <w:r w:rsidRPr="00DC5360">
        <w:rPr>
          <w:u w:val="single"/>
          <w:lang w:val="en-GB"/>
        </w:rPr>
        <w:t>Read the assignment carefully and</w:t>
      </w:r>
      <w:r w:rsidR="00A36C55">
        <w:rPr>
          <w:u w:val="single"/>
          <w:lang w:val="en-GB"/>
        </w:rPr>
        <w:t xml:space="preserve"> ask questions if anything is not clear</w:t>
      </w:r>
      <w:r w:rsidRPr="00DC5360">
        <w:rPr>
          <w:u w:val="single"/>
          <w:lang w:val="en-GB"/>
        </w:rPr>
        <w:t xml:space="preserve">. </w:t>
      </w:r>
    </w:p>
    <w:p w:rsidR="00DC5360" w:rsidRDefault="00DA4304" w:rsidP="00C83835">
      <w:pPr>
        <w:pStyle w:val="Heading1"/>
        <w:rPr>
          <w:lang w:val="en-GB"/>
        </w:rPr>
      </w:pPr>
      <w:r>
        <w:rPr>
          <w:lang w:val="en-GB"/>
        </w:rPr>
        <w:t>Introduction</w:t>
      </w:r>
    </w:p>
    <w:p w:rsidR="005D57BA" w:rsidRDefault="005D57BA" w:rsidP="002B2E58">
      <w:pPr>
        <w:rPr>
          <w:lang w:val="en-GB"/>
        </w:rPr>
      </w:pPr>
    </w:p>
    <w:p w:rsidR="00A961CB" w:rsidRDefault="00AF589A" w:rsidP="00D90CEB">
      <w:pPr>
        <w:keepNext/>
        <w:rPr>
          <w:lang w:val="en-GB" w:eastAsia="nl-NL"/>
        </w:rPr>
      </w:pPr>
      <w:r>
        <w:rPr>
          <w:noProof/>
          <w:lang w:val="nl-NL" w:eastAsia="nl-NL"/>
        </w:rPr>
        <mc:AlternateContent>
          <mc:Choice Requires="wps">
            <w:drawing>
              <wp:anchor distT="0" distB="0" distL="114300" distR="114300" simplePos="0" relativeHeight="251662336" behindDoc="0" locked="0" layoutInCell="1" allowOverlap="1" wp14:anchorId="3CE2F863" wp14:editId="6A5FD211">
                <wp:simplePos x="0" y="0"/>
                <wp:positionH relativeFrom="column">
                  <wp:posOffset>2822575</wp:posOffset>
                </wp:positionH>
                <wp:positionV relativeFrom="paragraph">
                  <wp:posOffset>1565910</wp:posOffset>
                </wp:positionV>
                <wp:extent cx="3336290" cy="635"/>
                <wp:effectExtent l="0" t="0" r="0" b="18415"/>
                <wp:wrapSquare wrapText="bothSides"/>
                <wp:docPr id="5" name="Text Box 5"/>
                <wp:cNvGraphicFramePr/>
                <a:graphic xmlns:a="http://schemas.openxmlformats.org/drawingml/2006/main">
                  <a:graphicData uri="http://schemas.microsoft.com/office/word/2010/wordprocessingShape">
                    <wps:wsp>
                      <wps:cNvSpPr txBox="1"/>
                      <wps:spPr>
                        <a:xfrm>
                          <a:off x="0" y="0"/>
                          <a:ext cx="3336290" cy="635"/>
                        </a:xfrm>
                        <a:prstGeom prst="rect">
                          <a:avLst/>
                        </a:prstGeom>
                        <a:solidFill>
                          <a:prstClr val="white"/>
                        </a:solidFill>
                        <a:ln>
                          <a:noFill/>
                        </a:ln>
                      </wps:spPr>
                      <wps:txbx>
                        <w:txbxContent>
                          <w:p w:rsidR="00D27314" w:rsidRPr="001E12C8" w:rsidRDefault="00D27314" w:rsidP="00D27314">
                            <w:pPr>
                              <w:pStyle w:val="Caption"/>
                              <w:rPr>
                                <w:noProof/>
                                <w:szCs w:val="24"/>
                              </w:rPr>
                            </w:pPr>
                            <w:r>
                              <w:t xml:space="preserve">Figure </w:t>
                            </w:r>
                            <w:r>
                              <w:fldChar w:fldCharType="begin"/>
                            </w:r>
                            <w:r>
                              <w:instrText xml:space="preserve"> SEQ Figuur \* ARABIC </w:instrText>
                            </w:r>
                            <w:r>
                              <w:fldChar w:fldCharType="separate"/>
                            </w:r>
                            <w:r>
                              <w:rPr>
                                <w:noProof/>
                              </w:rPr>
                              <w:t>1</w:t>
                            </w:r>
                            <w:r>
                              <w:fldChar w:fldCharType="end"/>
                            </w:r>
                            <w:r>
                              <w:t xml:space="preserve">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E2F863" id="_x0000_t202" coordsize="21600,21600" o:spt="202" path="m,l,21600r21600,l21600,xe">
                <v:stroke joinstyle="miter"/>
                <v:path gradientshapeok="t" o:connecttype="rect"/>
              </v:shapetype>
              <v:shape id="Text Box 5" o:spid="_x0000_s1026" type="#_x0000_t202" style="position:absolute;margin-left:222.25pt;margin-top:123.3pt;width:262.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" stroked="f">
                <v:textbox style="mso-fit-shape-to-text:t" inset="0,0,0,0">
                  <w:txbxContent>
                    <w:p w:rsidR="00D27314" w:rsidRPr="001E12C8" w:rsidRDefault="00D27314" w:rsidP="00D27314">
                      <w:pPr>
                        <w:pStyle w:val="Bijschrift"/>
                        <w:rPr>
                          <w:noProof/>
                          <w:szCs w:val="24"/>
                        </w:rPr>
                      </w:pPr>
                      <w:r>
                        <w:t xml:space="preserve">Figure </w:t>
                      </w:r>
                      <w:r>
                        <w:fldChar w:fldCharType="begin"/>
                      </w:r>
                      <w:r>
                        <w:instrText xml:space="preserve"> SEQ Figuur \* ARABIC </w:instrText>
                      </w:r>
                      <w:r>
                        <w:fldChar w:fldCharType="separate"/>
                      </w:r>
                      <w:r>
                        <w:rPr>
                          <w:noProof/>
                        </w:rPr>
                        <w:t>1</w:t>
                      </w:r>
                      <w:r>
                        <w:fldChar w:fldCharType="end"/>
                      </w:r>
                      <w:r>
                        <w:t xml:space="preserve"> Home page</w:t>
                      </w:r>
                    </w:p>
                  </w:txbxContent>
                </v:textbox>
                <w10:wrap type="square"/>
              </v:shape>
            </w:pict>
          </mc:Fallback>
        </mc:AlternateContent>
      </w:r>
      <w:r w:rsidRPr="00AF589A">
        <w:rPr>
          <w:noProof/>
          <w:lang w:val="nl-NL" w:eastAsia="nl-NL"/>
        </w:rPr>
        <w:drawing>
          <wp:anchor distT="0" distB="0" distL="114300" distR="114300" simplePos="0" relativeHeight="251667456" behindDoc="0" locked="0" layoutInCell="1" allowOverlap="1">
            <wp:simplePos x="0" y="0"/>
            <wp:positionH relativeFrom="margin">
              <wp:posOffset>2738755</wp:posOffset>
            </wp:positionH>
            <wp:positionV relativeFrom="paragraph">
              <wp:posOffset>13335</wp:posOffset>
            </wp:positionV>
            <wp:extent cx="3141980" cy="1504950"/>
            <wp:effectExtent l="0" t="0" r="1270" b="0"/>
            <wp:wrapSquare wrapText="bothSides"/>
            <wp:docPr id="922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 name="Afbeelding 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1980" cy="15049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45227C">
        <w:rPr>
          <w:lang w:val="en-GB" w:eastAsia="nl-NL"/>
        </w:rPr>
        <w:t xml:space="preserve">At this moment there are around 100.000 ecommerce websites worldwide, this number is growing </w:t>
      </w:r>
      <w:r w:rsidR="00432AC1">
        <w:rPr>
          <w:lang w:val="en-GB" w:eastAsia="nl-NL"/>
        </w:rPr>
        <w:t>daily</w:t>
      </w:r>
      <w:r w:rsidR="0045227C">
        <w:rPr>
          <w:lang w:val="en-GB" w:eastAsia="nl-NL"/>
        </w:rPr>
        <w:t>.</w:t>
      </w:r>
      <w:r w:rsidR="00AA11D1">
        <w:rPr>
          <w:lang w:val="en-GB" w:eastAsia="nl-NL"/>
        </w:rPr>
        <w:t xml:space="preserve"> In the following five weeks you </w:t>
      </w:r>
      <w:r w:rsidR="00C7597C">
        <w:rPr>
          <w:lang w:val="en-GB" w:eastAsia="nl-NL"/>
        </w:rPr>
        <w:t>are going to develop a</w:t>
      </w:r>
      <w:r w:rsidR="0024271F">
        <w:rPr>
          <w:lang w:val="en-GB" w:eastAsia="nl-NL"/>
        </w:rPr>
        <w:t>n</w:t>
      </w:r>
      <w:r w:rsidR="00C7597C">
        <w:rPr>
          <w:lang w:val="en-GB" w:eastAsia="nl-NL"/>
        </w:rPr>
        <w:t xml:space="preserve"> </w:t>
      </w:r>
      <w:r w:rsidR="00FF0EEC">
        <w:rPr>
          <w:lang w:val="en-GB" w:eastAsia="nl-NL"/>
        </w:rPr>
        <w:t xml:space="preserve">ecommerce website for a video game store </w:t>
      </w:r>
      <w:r w:rsidR="00870980">
        <w:rPr>
          <w:lang w:val="en-GB" w:eastAsia="nl-NL"/>
        </w:rPr>
        <w:t xml:space="preserve">named, </w:t>
      </w:r>
      <w:proofErr w:type="spellStart"/>
      <w:r w:rsidR="00870980">
        <w:rPr>
          <w:lang w:val="en-GB" w:eastAsia="nl-NL"/>
        </w:rPr>
        <w:t>GameWorld</w:t>
      </w:r>
      <w:proofErr w:type="spellEnd"/>
      <w:r w:rsidR="00870980">
        <w:rPr>
          <w:lang w:val="en-GB" w:eastAsia="nl-NL"/>
        </w:rPr>
        <w:t xml:space="preserve">. </w:t>
      </w:r>
      <w:r w:rsidR="0061336C">
        <w:rPr>
          <w:lang w:val="en-GB" w:eastAsia="nl-NL"/>
        </w:rPr>
        <w:t>The owne</w:t>
      </w:r>
      <w:r w:rsidR="00D452C4">
        <w:rPr>
          <w:lang w:val="en-GB" w:eastAsia="nl-NL"/>
        </w:rPr>
        <w:t>r</w:t>
      </w:r>
      <w:r w:rsidR="00432AC1">
        <w:rPr>
          <w:lang w:val="en-GB" w:eastAsia="nl-NL"/>
        </w:rPr>
        <w:t xml:space="preserve"> of the store </w:t>
      </w:r>
      <w:r w:rsidR="00031A56">
        <w:rPr>
          <w:lang w:val="en-GB" w:eastAsia="nl-NL"/>
        </w:rPr>
        <w:t>has</w:t>
      </w:r>
      <w:r w:rsidR="00432AC1">
        <w:rPr>
          <w:lang w:val="en-GB" w:eastAsia="nl-NL"/>
        </w:rPr>
        <w:t xml:space="preserve"> </w:t>
      </w:r>
      <w:r w:rsidR="0061336C">
        <w:rPr>
          <w:lang w:val="en-GB" w:eastAsia="nl-NL"/>
        </w:rPr>
        <w:t xml:space="preserve">a physical store and </w:t>
      </w:r>
      <w:r w:rsidR="00031A56">
        <w:rPr>
          <w:lang w:val="en-GB" w:eastAsia="nl-NL"/>
        </w:rPr>
        <w:t>doesn’t have</w:t>
      </w:r>
      <w:r w:rsidR="0061336C">
        <w:rPr>
          <w:lang w:val="en-GB" w:eastAsia="nl-NL"/>
        </w:rPr>
        <w:t xml:space="preserve"> </w:t>
      </w:r>
      <w:r w:rsidR="00484BDD">
        <w:rPr>
          <w:lang w:val="en-GB" w:eastAsia="nl-NL"/>
        </w:rPr>
        <w:t xml:space="preserve">any </w:t>
      </w:r>
      <w:r w:rsidR="0061336C">
        <w:rPr>
          <w:lang w:val="en-GB" w:eastAsia="nl-NL"/>
        </w:rPr>
        <w:t>online p</w:t>
      </w:r>
      <w:r w:rsidR="00432AC1">
        <w:rPr>
          <w:lang w:val="en-GB" w:eastAsia="nl-NL"/>
        </w:rPr>
        <w:t>resence</w:t>
      </w:r>
      <w:r w:rsidR="00F745C8">
        <w:rPr>
          <w:lang w:val="en-GB" w:eastAsia="nl-NL"/>
        </w:rPr>
        <w:t xml:space="preserve"> at this moment</w:t>
      </w:r>
      <w:r w:rsidR="00432AC1">
        <w:rPr>
          <w:lang w:val="en-GB" w:eastAsia="nl-NL"/>
        </w:rPr>
        <w:t>, a</w:t>
      </w:r>
      <w:r w:rsidR="008249AA">
        <w:rPr>
          <w:lang w:val="en-GB" w:eastAsia="nl-NL"/>
        </w:rPr>
        <w:t xml:space="preserve">s you can assume </w:t>
      </w:r>
      <w:r w:rsidR="00432AC1">
        <w:rPr>
          <w:lang w:val="en-GB" w:eastAsia="nl-NL"/>
        </w:rPr>
        <w:t xml:space="preserve">it is </w:t>
      </w:r>
      <w:r w:rsidR="00484BDD">
        <w:rPr>
          <w:lang w:val="en-GB" w:eastAsia="nl-NL"/>
        </w:rPr>
        <w:t>very important to be found on the internet</w:t>
      </w:r>
      <w:r w:rsidR="00D452C4">
        <w:rPr>
          <w:lang w:val="en-GB" w:eastAsia="nl-NL"/>
        </w:rPr>
        <w:t>.</w:t>
      </w:r>
      <w:r w:rsidR="00221D0B">
        <w:rPr>
          <w:lang w:val="en-GB" w:eastAsia="nl-NL"/>
        </w:rPr>
        <w:t xml:space="preserve"> </w:t>
      </w:r>
    </w:p>
    <w:p w:rsidR="00A961CB" w:rsidRDefault="00A961CB" w:rsidP="00D90CEB">
      <w:pPr>
        <w:keepNext/>
        <w:rPr>
          <w:lang w:val="en-GB" w:eastAsia="nl-NL"/>
        </w:rPr>
      </w:pPr>
    </w:p>
    <w:p w:rsidR="00CD4B1C" w:rsidRDefault="00221D0B" w:rsidP="00D90CEB">
      <w:pPr>
        <w:keepNext/>
        <w:rPr>
          <w:lang w:val="en-GB" w:eastAsia="nl-NL"/>
        </w:rPr>
      </w:pPr>
      <w:r>
        <w:rPr>
          <w:lang w:val="en-GB" w:eastAsia="nl-NL"/>
        </w:rPr>
        <w:t>The owner of the Store, Jerry</w:t>
      </w:r>
      <w:r w:rsidR="00D17DB1">
        <w:rPr>
          <w:lang w:val="en-GB" w:eastAsia="nl-NL"/>
        </w:rPr>
        <w:t xml:space="preserve">, </w:t>
      </w:r>
      <w:r w:rsidR="00A56569">
        <w:rPr>
          <w:lang w:val="en-GB" w:eastAsia="nl-NL"/>
        </w:rPr>
        <w:t xml:space="preserve">came to the conclusion that he needs </w:t>
      </w:r>
      <w:r w:rsidR="00F61BA1">
        <w:rPr>
          <w:lang w:val="en-GB" w:eastAsia="nl-NL"/>
        </w:rPr>
        <w:t>an online store</w:t>
      </w:r>
      <w:r w:rsidR="00A56569">
        <w:rPr>
          <w:lang w:val="en-GB" w:eastAsia="nl-NL"/>
        </w:rPr>
        <w:t xml:space="preserve"> for his products (video games). </w:t>
      </w:r>
      <w:r w:rsidR="00E11C43">
        <w:rPr>
          <w:lang w:val="en-GB" w:eastAsia="nl-NL"/>
        </w:rPr>
        <w:t xml:space="preserve">Below is a list of </w:t>
      </w:r>
      <w:r w:rsidR="00786F17">
        <w:rPr>
          <w:lang w:val="en-GB" w:eastAsia="nl-NL"/>
        </w:rPr>
        <w:t>requirements</w:t>
      </w:r>
      <w:r w:rsidR="00E11C43">
        <w:rPr>
          <w:lang w:val="en-GB" w:eastAsia="nl-NL"/>
        </w:rPr>
        <w:t xml:space="preserve"> for the </w:t>
      </w:r>
      <w:r w:rsidR="00F61BA1">
        <w:rPr>
          <w:lang w:val="en-GB" w:eastAsia="nl-NL"/>
        </w:rPr>
        <w:t>online store</w:t>
      </w:r>
      <w:r w:rsidR="00E11C43">
        <w:rPr>
          <w:lang w:val="en-GB" w:eastAsia="nl-NL"/>
        </w:rPr>
        <w:t>.</w:t>
      </w:r>
    </w:p>
    <w:p w:rsidR="00AB58A1" w:rsidRDefault="00AB58A1" w:rsidP="00D90CEB">
      <w:pPr>
        <w:keepNext/>
        <w:rPr>
          <w:lang w:val="en-GB" w:eastAsia="nl-NL"/>
        </w:rPr>
      </w:pPr>
    </w:p>
    <w:p w:rsidR="00AB58A1" w:rsidRDefault="00AB58A1" w:rsidP="00D90CEB">
      <w:pPr>
        <w:keepNext/>
        <w:rPr>
          <w:lang w:val="en-GB" w:eastAsia="nl-NL"/>
        </w:rPr>
      </w:pPr>
      <w:r w:rsidRPr="00132A4E">
        <w:rPr>
          <w:b/>
          <w:i/>
          <w:lang w:val="en-GB" w:eastAsia="nl-NL"/>
        </w:rPr>
        <w:t>note:</w:t>
      </w:r>
      <w:r>
        <w:rPr>
          <w:lang w:val="en-GB" w:eastAsia="nl-NL"/>
        </w:rPr>
        <w:t xml:space="preserve"> every page consists of a logo (</w:t>
      </w:r>
      <w:r w:rsidR="006F578A">
        <w:rPr>
          <w:lang w:val="en-GB" w:eastAsia="nl-NL"/>
        </w:rPr>
        <w:t>hyperlink to the homepage</w:t>
      </w:r>
      <w:r>
        <w:rPr>
          <w:lang w:val="en-GB" w:eastAsia="nl-NL"/>
        </w:rPr>
        <w:t>), navig</w:t>
      </w:r>
      <w:r w:rsidR="00794F53">
        <w:rPr>
          <w:lang w:val="en-GB" w:eastAsia="nl-NL"/>
        </w:rPr>
        <w:t xml:space="preserve">ation </w:t>
      </w:r>
      <w:r>
        <w:rPr>
          <w:lang w:val="en-GB" w:eastAsia="nl-NL"/>
        </w:rPr>
        <w:t>and a footer.</w:t>
      </w:r>
      <w:r w:rsidR="00794F53">
        <w:rPr>
          <w:lang w:val="en-GB" w:eastAsia="nl-NL"/>
        </w:rPr>
        <w:t xml:space="preserve"> The navigation and the footer </w:t>
      </w:r>
      <w:r w:rsidR="001008E0">
        <w:rPr>
          <w:lang w:val="en-GB" w:eastAsia="nl-NL"/>
        </w:rPr>
        <w:t>usually stay the same on every page. But if you want to chang</w:t>
      </w:r>
      <w:r w:rsidR="00A34013">
        <w:rPr>
          <w:lang w:val="en-GB" w:eastAsia="nl-NL"/>
        </w:rPr>
        <w:t>e something in the navigation or</w:t>
      </w:r>
      <w:r w:rsidR="001008E0">
        <w:rPr>
          <w:lang w:val="en-GB" w:eastAsia="nl-NL"/>
        </w:rPr>
        <w:t xml:space="preserve"> footer you have to edit every page separately. This is why you will use</w:t>
      </w:r>
      <w:r w:rsidR="00F152C5">
        <w:rPr>
          <w:lang w:val="en-GB" w:eastAsia="nl-NL"/>
        </w:rPr>
        <w:t xml:space="preserve"> the</w:t>
      </w:r>
      <w:r w:rsidR="001008E0">
        <w:rPr>
          <w:lang w:val="en-GB" w:eastAsia="nl-NL"/>
        </w:rPr>
        <w:t xml:space="preserve"> PHP include method to place the navigation and footer on the page.</w:t>
      </w:r>
    </w:p>
    <w:p w:rsidR="00A961CB" w:rsidRDefault="00A961CB" w:rsidP="00D90CEB">
      <w:pPr>
        <w:keepNext/>
        <w:rPr>
          <w:lang w:val="en-GB" w:eastAsia="nl-NL"/>
        </w:rPr>
      </w:pPr>
    </w:p>
    <w:p w:rsidR="00727794" w:rsidRDefault="003530EF" w:rsidP="00D90CEB">
      <w:pPr>
        <w:keepNext/>
        <w:rPr>
          <w:lang w:val="en-GB" w:eastAsia="nl-NL"/>
        </w:rPr>
      </w:pPr>
      <w:r>
        <w:rPr>
          <w:lang w:val="en-GB" w:eastAsia="nl-NL"/>
        </w:rPr>
        <w:t xml:space="preserve">The first page where most of the visitors will land is the homepage. </w:t>
      </w:r>
      <w:r w:rsidR="0002031F">
        <w:rPr>
          <w:lang w:val="en-GB" w:eastAsia="nl-NL"/>
        </w:rPr>
        <w:t xml:space="preserve">This is an important page for </w:t>
      </w:r>
      <w:r w:rsidR="00840DAF">
        <w:rPr>
          <w:lang w:val="en-GB" w:eastAsia="nl-NL"/>
        </w:rPr>
        <w:t>a website</w:t>
      </w:r>
      <w:r w:rsidR="007F6508">
        <w:rPr>
          <w:lang w:val="en-GB" w:eastAsia="nl-NL"/>
        </w:rPr>
        <w:t>,</w:t>
      </w:r>
      <w:r w:rsidR="00786F17">
        <w:rPr>
          <w:lang w:val="en-GB" w:eastAsia="nl-NL"/>
        </w:rPr>
        <w:t xml:space="preserve"> because </w:t>
      </w:r>
      <w:r w:rsidR="0002031F">
        <w:rPr>
          <w:lang w:val="en-GB" w:eastAsia="nl-NL"/>
        </w:rPr>
        <w:t>first impres</w:t>
      </w:r>
      <w:r w:rsidR="007F6508">
        <w:rPr>
          <w:lang w:val="en-GB" w:eastAsia="nl-NL"/>
        </w:rPr>
        <w:t>sion counts!</w:t>
      </w:r>
      <w:r w:rsidR="0002031F">
        <w:rPr>
          <w:lang w:val="en-GB" w:eastAsia="nl-NL"/>
        </w:rPr>
        <w:t xml:space="preserve"> </w:t>
      </w:r>
      <w:r w:rsidR="007F6508">
        <w:rPr>
          <w:lang w:val="en-GB" w:eastAsia="nl-NL"/>
        </w:rPr>
        <w:t>I</w:t>
      </w:r>
      <w:r w:rsidR="0002031F">
        <w:rPr>
          <w:lang w:val="en-GB" w:eastAsia="nl-NL"/>
        </w:rPr>
        <w:t xml:space="preserve">f the homepage is not appealing </w:t>
      </w:r>
      <w:r w:rsidR="00727794">
        <w:rPr>
          <w:lang w:val="en-GB" w:eastAsia="nl-NL"/>
        </w:rPr>
        <w:t>and</w:t>
      </w:r>
      <w:r w:rsidR="007F6508">
        <w:rPr>
          <w:lang w:val="en-GB" w:eastAsia="nl-NL"/>
        </w:rPr>
        <w:t>/or</w:t>
      </w:r>
      <w:r w:rsidR="00727794">
        <w:rPr>
          <w:lang w:val="en-GB" w:eastAsia="nl-NL"/>
        </w:rPr>
        <w:t xml:space="preserve"> unclear the visito</w:t>
      </w:r>
      <w:r w:rsidR="0002031F">
        <w:rPr>
          <w:lang w:val="en-GB" w:eastAsia="nl-NL"/>
        </w:rPr>
        <w:t>r</w:t>
      </w:r>
      <w:r w:rsidR="00727794">
        <w:rPr>
          <w:lang w:val="en-GB" w:eastAsia="nl-NL"/>
        </w:rPr>
        <w:t xml:space="preserve"> will</w:t>
      </w:r>
      <w:r w:rsidR="0002031F">
        <w:rPr>
          <w:lang w:val="en-GB" w:eastAsia="nl-NL"/>
        </w:rPr>
        <w:t xml:space="preserve"> click the back button and leave the website. </w:t>
      </w:r>
      <w:r w:rsidR="001C3EDD">
        <w:rPr>
          <w:lang w:val="en-GB" w:eastAsia="nl-NL"/>
        </w:rPr>
        <w:t>To make the homepage appealing</w:t>
      </w:r>
      <w:r w:rsidR="007F6508">
        <w:rPr>
          <w:lang w:val="en-GB" w:eastAsia="nl-NL"/>
        </w:rPr>
        <w:t>,</w:t>
      </w:r>
      <w:r w:rsidR="001C3EDD">
        <w:rPr>
          <w:lang w:val="en-GB" w:eastAsia="nl-NL"/>
        </w:rPr>
        <w:t xml:space="preserve"> </w:t>
      </w:r>
      <w:r w:rsidR="007F6508">
        <w:rPr>
          <w:lang w:val="en-GB" w:eastAsia="nl-NL"/>
        </w:rPr>
        <w:t xml:space="preserve">Jerry came up with an idea </w:t>
      </w:r>
      <w:r w:rsidR="00196A88">
        <w:rPr>
          <w:lang w:val="en-GB" w:eastAsia="nl-NL"/>
        </w:rPr>
        <w:t>of a banner</w:t>
      </w:r>
      <w:r w:rsidR="007F6508">
        <w:rPr>
          <w:lang w:val="en-GB" w:eastAsia="nl-NL"/>
        </w:rPr>
        <w:t xml:space="preserve"> on the homepage and</w:t>
      </w:r>
      <w:r w:rsidR="007C09B4">
        <w:rPr>
          <w:lang w:val="en-GB" w:eastAsia="nl-NL"/>
        </w:rPr>
        <w:t xml:space="preserve"> on top of the </w:t>
      </w:r>
      <w:r w:rsidR="00D901C0">
        <w:rPr>
          <w:lang w:val="en-GB" w:eastAsia="nl-NL"/>
        </w:rPr>
        <w:t>banner</w:t>
      </w:r>
      <w:r w:rsidR="007C09B4">
        <w:rPr>
          <w:lang w:val="en-GB" w:eastAsia="nl-NL"/>
        </w:rPr>
        <w:t xml:space="preserve"> a welcome text.</w:t>
      </w:r>
      <w:r w:rsidR="00D901C0">
        <w:rPr>
          <w:lang w:val="en-GB" w:eastAsia="nl-NL"/>
        </w:rPr>
        <w:t xml:space="preserve"> </w:t>
      </w:r>
    </w:p>
    <w:p w:rsidR="00727794" w:rsidRDefault="00764125" w:rsidP="00D90CEB">
      <w:pPr>
        <w:keepNext/>
        <w:rPr>
          <w:lang w:val="en-GB" w:eastAsia="nl-NL"/>
        </w:rPr>
      </w:pPr>
      <w:r w:rsidRPr="00520DD8">
        <w:rPr>
          <w:noProof/>
          <w:lang w:val="nl-NL" w:eastAsia="nl-NL"/>
        </w:rPr>
        <w:drawing>
          <wp:anchor distT="0" distB="0" distL="114300" distR="114300" simplePos="0" relativeHeight="251668480" behindDoc="0" locked="0" layoutInCell="1" allowOverlap="1">
            <wp:simplePos x="0" y="0"/>
            <wp:positionH relativeFrom="margin">
              <wp:posOffset>-4445</wp:posOffset>
            </wp:positionH>
            <wp:positionV relativeFrom="paragraph">
              <wp:posOffset>179070</wp:posOffset>
            </wp:positionV>
            <wp:extent cx="2703830" cy="1276350"/>
            <wp:effectExtent l="0" t="0" r="1270" b="0"/>
            <wp:wrapSquare wrapText="bothSides"/>
            <wp:docPr id="1024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Afbeelding 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3830" cy="12763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8756AA" w:rsidRDefault="00764125" w:rsidP="00D90CEB">
      <w:pPr>
        <w:keepNext/>
        <w:rPr>
          <w:lang w:val="en-GB" w:eastAsia="nl-NL"/>
        </w:rPr>
      </w:pPr>
      <w:r>
        <w:rPr>
          <w:noProof/>
          <w:lang w:val="nl-NL" w:eastAsia="nl-NL"/>
        </w:rPr>
        <mc:AlternateContent>
          <mc:Choice Requires="wps">
            <w:drawing>
              <wp:anchor distT="0" distB="0" distL="114300" distR="114300" simplePos="0" relativeHeight="251664384" behindDoc="0" locked="0" layoutInCell="1" allowOverlap="1" wp14:anchorId="6F1AEAB8" wp14:editId="76AB75DF">
                <wp:simplePos x="0" y="0"/>
                <wp:positionH relativeFrom="margin">
                  <wp:posOffset>81280</wp:posOffset>
                </wp:positionH>
                <wp:positionV relativeFrom="paragraph">
                  <wp:posOffset>1370330</wp:posOffset>
                </wp:positionV>
                <wp:extent cx="1123950" cy="17145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123950" cy="171450"/>
                        </a:xfrm>
                        <a:prstGeom prst="rect">
                          <a:avLst/>
                        </a:prstGeom>
                        <a:solidFill>
                          <a:prstClr val="white"/>
                        </a:solidFill>
                        <a:ln>
                          <a:noFill/>
                        </a:ln>
                      </wps:spPr>
                      <wps:txbx>
                        <w:txbxContent>
                          <w:p w:rsidR="00D27314" w:rsidRPr="00312A50" w:rsidRDefault="00D27314" w:rsidP="00D27314">
                            <w:pPr>
                              <w:pStyle w:val="Caption"/>
                              <w:rPr>
                                <w:noProof/>
                                <w:szCs w:val="24"/>
                              </w:rPr>
                            </w:pPr>
                            <w:r>
                              <w:t xml:space="preserve">Figure </w:t>
                            </w:r>
                            <w:r>
                              <w:fldChar w:fldCharType="begin"/>
                            </w:r>
                            <w:r>
                              <w:instrText xml:space="preserve"> SEQ Figuur \* ARABIC </w:instrText>
                            </w:r>
                            <w:r>
                              <w:fldChar w:fldCharType="separate"/>
                            </w:r>
                            <w:r>
                              <w:rPr>
                                <w:noProof/>
                              </w:rPr>
                              <w:t>2</w:t>
                            </w:r>
                            <w:r>
                              <w:fldChar w:fldCharType="end"/>
                            </w:r>
                            <w:r>
                              <w:rPr>
                                <w:noProof/>
                              </w:rPr>
                              <w:t xml:space="preserve"> products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AEAB8" id="Text Box 6" o:spid="_x0000_s1027" type="#_x0000_t202" style="position:absolute;margin-left:6.4pt;margin-top:107.9pt;width:88.5pt;height:1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" stroked="f">
                <v:textbox inset="0,0,0,0">
                  <w:txbxContent>
                    <w:p w:rsidR="00D27314" w:rsidRPr="00312A50" w:rsidRDefault="00D27314" w:rsidP="00D27314">
                      <w:pPr>
                        <w:pStyle w:val="Bijschrift"/>
                        <w:rPr>
                          <w:noProof/>
                          <w:szCs w:val="24"/>
                        </w:rPr>
                      </w:pPr>
                      <w:r>
                        <w:t xml:space="preserve">Figure </w:t>
                      </w:r>
                      <w:r>
                        <w:fldChar w:fldCharType="begin"/>
                      </w:r>
                      <w:r>
                        <w:instrText xml:space="preserve"> SEQ Figuur \* ARABIC </w:instrText>
                      </w:r>
                      <w:r>
                        <w:fldChar w:fldCharType="separate"/>
                      </w:r>
                      <w:r>
                        <w:rPr>
                          <w:noProof/>
                        </w:rPr>
                        <w:t>2</w:t>
                      </w:r>
                      <w:r>
                        <w:fldChar w:fldCharType="end"/>
                      </w:r>
                      <w:r>
                        <w:rPr>
                          <w:noProof/>
                        </w:rPr>
                        <w:t xml:space="preserve"> products page</w:t>
                      </w:r>
                    </w:p>
                  </w:txbxContent>
                </v:textbox>
                <w10:wrap type="square" anchorx="margin"/>
              </v:shape>
            </w:pict>
          </mc:Fallback>
        </mc:AlternateContent>
      </w:r>
      <w:r w:rsidR="007F6508">
        <w:rPr>
          <w:lang w:val="en-GB" w:eastAsia="nl-NL"/>
        </w:rPr>
        <w:t xml:space="preserve">Beneath the banner </w:t>
      </w:r>
      <w:r w:rsidR="00221C7E">
        <w:rPr>
          <w:lang w:val="en-GB" w:eastAsia="nl-NL"/>
        </w:rPr>
        <w:t>are three links to different product categories</w:t>
      </w:r>
      <w:r w:rsidR="002907EF">
        <w:rPr>
          <w:lang w:val="en-GB" w:eastAsia="nl-NL"/>
        </w:rPr>
        <w:t xml:space="preserve"> (</w:t>
      </w:r>
      <w:proofErr w:type="spellStart"/>
      <w:r w:rsidR="007F6508">
        <w:rPr>
          <w:lang w:val="en-GB" w:eastAsia="nl-NL"/>
        </w:rPr>
        <w:t>Playstation</w:t>
      </w:r>
      <w:proofErr w:type="spellEnd"/>
      <w:r w:rsidR="002907EF">
        <w:rPr>
          <w:lang w:val="en-GB" w:eastAsia="nl-NL"/>
        </w:rPr>
        <w:t>, Xbox</w:t>
      </w:r>
      <w:r w:rsidR="007F6508">
        <w:rPr>
          <w:lang w:val="en-GB" w:eastAsia="nl-NL"/>
        </w:rPr>
        <w:t xml:space="preserve"> and PC)</w:t>
      </w:r>
      <w:r w:rsidR="00221C7E">
        <w:rPr>
          <w:lang w:val="en-GB" w:eastAsia="nl-NL"/>
        </w:rPr>
        <w:t xml:space="preserve">. When </w:t>
      </w:r>
      <w:r w:rsidR="00E14381">
        <w:rPr>
          <w:lang w:val="en-GB" w:eastAsia="nl-NL"/>
        </w:rPr>
        <w:t>the visitor clicks on one of these links he will</w:t>
      </w:r>
      <w:r w:rsidR="00F203CA">
        <w:rPr>
          <w:lang w:val="en-GB" w:eastAsia="nl-NL"/>
        </w:rPr>
        <w:t xml:space="preserve"> be redirected to a</w:t>
      </w:r>
      <w:r w:rsidR="003A15D4">
        <w:rPr>
          <w:lang w:val="en-GB" w:eastAsia="nl-NL"/>
        </w:rPr>
        <w:t xml:space="preserve"> products</w:t>
      </w:r>
      <w:r w:rsidR="00F203CA">
        <w:rPr>
          <w:lang w:val="en-GB" w:eastAsia="nl-NL"/>
        </w:rPr>
        <w:t xml:space="preserve"> page where all the products</w:t>
      </w:r>
      <w:r>
        <w:rPr>
          <w:lang w:val="en-GB" w:eastAsia="nl-NL"/>
        </w:rPr>
        <w:t xml:space="preserve"> </w:t>
      </w:r>
      <w:r w:rsidR="00F203CA">
        <w:rPr>
          <w:lang w:val="en-GB" w:eastAsia="nl-NL"/>
        </w:rPr>
        <w:t xml:space="preserve">of </w:t>
      </w:r>
      <w:r w:rsidR="00A7788E">
        <w:rPr>
          <w:lang w:val="en-GB" w:eastAsia="nl-NL"/>
        </w:rPr>
        <w:t>this particular</w:t>
      </w:r>
      <w:r w:rsidR="00F203CA">
        <w:rPr>
          <w:lang w:val="en-GB" w:eastAsia="nl-NL"/>
        </w:rPr>
        <w:t xml:space="preserve"> category are shown.</w:t>
      </w:r>
      <w:r>
        <w:rPr>
          <w:lang w:val="en-GB" w:eastAsia="nl-NL"/>
        </w:rPr>
        <w:t xml:space="preserve"> </w:t>
      </w:r>
      <w:r w:rsidR="0087209A">
        <w:rPr>
          <w:lang w:val="en-GB" w:eastAsia="nl-NL"/>
        </w:rPr>
        <w:t xml:space="preserve">These products are fetched from a database using PHP and </w:t>
      </w:r>
      <w:r w:rsidR="000A6E2D">
        <w:rPr>
          <w:lang w:val="en-GB" w:eastAsia="nl-NL"/>
        </w:rPr>
        <w:t>My</w:t>
      </w:r>
      <w:r w:rsidR="0087209A">
        <w:rPr>
          <w:lang w:val="en-GB" w:eastAsia="nl-NL"/>
        </w:rPr>
        <w:t>SQL.</w:t>
      </w:r>
    </w:p>
    <w:p w:rsidR="008756AA" w:rsidRDefault="008756AA" w:rsidP="00D90CEB">
      <w:pPr>
        <w:keepNext/>
        <w:rPr>
          <w:lang w:val="en-GB" w:eastAsia="nl-NL"/>
        </w:rPr>
      </w:pPr>
    </w:p>
    <w:p w:rsidR="0041416F" w:rsidRDefault="0041416F" w:rsidP="00D90CEB">
      <w:pPr>
        <w:keepNext/>
        <w:rPr>
          <w:lang w:val="en-GB" w:eastAsia="nl-NL"/>
        </w:rPr>
      </w:pPr>
    </w:p>
    <w:p w:rsidR="0041416F" w:rsidRDefault="0041416F" w:rsidP="00D90CEB">
      <w:pPr>
        <w:keepNext/>
        <w:rPr>
          <w:lang w:val="en-GB" w:eastAsia="nl-NL"/>
        </w:rPr>
      </w:pPr>
    </w:p>
    <w:p w:rsidR="00E2226C" w:rsidRDefault="002B6682" w:rsidP="00D90CEB">
      <w:pPr>
        <w:keepNext/>
        <w:rPr>
          <w:lang w:val="en-GB" w:eastAsia="nl-NL"/>
        </w:rPr>
      </w:pPr>
      <w:r w:rsidRPr="00EC3F57">
        <w:rPr>
          <w:lang w:val="en-GB" w:eastAsia="nl-NL"/>
        </w:rPr>
        <w:t>On the products page is t</w:t>
      </w:r>
      <w:r w:rsidR="0087209A" w:rsidRPr="00EC3F57">
        <w:rPr>
          <w:lang w:val="en-GB" w:eastAsia="nl-NL"/>
        </w:rPr>
        <w:t>he name of the cate</w:t>
      </w:r>
      <w:r w:rsidRPr="00EC3F57">
        <w:rPr>
          <w:lang w:val="en-GB" w:eastAsia="nl-NL"/>
        </w:rPr>
        <w:t xml:space="preserve">gory </w:t>
      </w:r>
      <w:r w:rsidR="0087209A" w:rsidRPr="00EC3F57">
        <w:rPr>
          <w:lang w:val="en-GB" w:eastAsia="nl-NL"/>
        </w:rPr>
        <w:t>clearly visible</w:t>
      </w:r>
      <w:r w:rsidR="00A34013">
        <w:rPr>
          <w:lang w:val="en-GB" w:eastAsia="nl-NL"/>
        </w:rPr>
        <w:t>. To</w:t>
      </w:r>
      <w:r w:rsidR="0056356D">
        <w:rPr>
          <w:lang w:val="en-GB" w:eastAsia="nl-NL"/>
        </w:rPr>
        <w:t xml:space="preserve"> make it even more clear you could change the </w:t>
      </w:r>
      <w:proofErr w:type="spellStart"/>
      <w:r w:rsidR="0056356D">
        <w:rPr>
          <w:lang w:val="en-GB" w:eastAsia="nl-NL"/>
        </w:rPr>
        <w:t>color</w:t>
      </w:r>
      <w:proofErr w:type="spellEnd"/>
      <w:r w:rsidR="0056356D">
        <w:rPr>
          <w:lang w:val="en-GB" w:eastAsia="nl-NL"/>
        </w:rPr>
        <w:t xml:space="preserve"> of the page per category.</w:t>
      </w:r>
    </w:p>
    <w:p w:rsidR="00E2226C" w:rsidRDefault="00E2226C" w:rsidP="00D90CEB">
      <w:pPr>
        <w:keepNext/>
        <w:rPr>
          <w:lang w:val="en-GB" w:eastAsia="nl-NL"/>
        </w:rPr>
      </w:pPr>
    </w:p>
    <w:p w:rsidR="00CD4B1C" w:rsidRDefault="0037246E" w:rsidP="00D90CEB">
      <w:pPr>
        <w:keepNext/>
        <w:rPr>
          <w:lang w:val="en-GB" w:eastAsia="nl-NL"/>
        </w:rPr>
      </w:pPr>
      <w:r w:rsidRPr="0037246E">
        <w:rPr>
          <w:lang w:val="en-GB" w:eastAsia="nl-NL"/>
        </w:rPr>
        <w:t xml:space="preserve">Every product </w:t>
      </w:r>
      <w:r>
        <w:rPr>
          <w:lang w:val="en-GB" w:eastAsia="nl-NL"/>
        </w:rPr>
        <w:t>block con</w:t>
      </w:r>
      <w:r w:rsidR="00F82B41">
        <w:rPr>
          <w:lang w:val="en-GB" w:eastAsia="nl-NL"/>
        </w:rPr>
        <w:t xml:space="preserve">sists of the following elements: image of the video game, price, </w:t>
      </w:r>
      <w:r w:rsidR="001B6BAC">
        <w:rPr>
          <w:lang w:val="en-GB" w:eastAsia="nl-NL"/>
        </w:rPr>
        <w:t xml:space="preserve">name of the video game </w:t>
      </w:r>
      <w:r w:rsidR="00F82B41">
        <w:rPr>
          <w:lang w:val="en-GB" w:eastAsia="nl-NL"/>
        </w:rPr>
        <w:t>and an order button.</w:t>
      </w:r>
      <w:r w:rsidR="00E2226C">
        <w:rPr>
          <w:lang w:val="en-GB" w:eastAsia="nl-NL"/>
        </w:rPr>
        <w:t xml:space="preserve"> When the order button is clicked the </w:t>
      </w:r>
      <w:r w:rsidR="00D12ACE">
        <w:rPr>
          <w:lang w:val="en-GB" w:eastAsia="nl-NL"/>
        </w:rPr>
        <w:t>product will be</w:t>
      </w:r>
      <w:r w:rsidR="00E2226C">
        <w:rPr>
          <w:lang w:val="en-GB" w:eastAsia="nl-NL"/>
        </w:rPr>
        <w:t xml:space="preserve"> placed in the </w:t>
      </w:r>
      <w:r w:rsidR="00D12ACE">
        <w:rPr>
          <w:lang w:val="en-GB" w:eastAsia="nl-NL"/>
        </w:rPr>
        <w:lastRenderedPageBreak/>
        <w:t xml:space="preserve">shopping </w:t>
      </w:r>
      <w:r w:rsidR="00E2226C">
        <w:rPr>
          <w:lang w:val="en-GB" w:eastAsia="nl-NL"/>
        </w:rPr>
        <w:t xml:space="preserve">cart. The best solution is to place all the </w:t>
      </w:r>
      <w:r w:rsidR="00D27314">
        <w:rPr>
          <w:noProof/>
          <w:lang w:val="nl-NL" w:eastAsia="nl-NL"/>
        </w:rPr>
        <mc:AlternateContent>
          <mc:Choice Requires="wps">
            <w:drawing>
              <wp:anchor distT="0" distB="0" distL="114300" distR="114300" simplePos="0" relativeHeight="251666432" behindDoc="0" locked="0" layoutInCell="1" allowOverlap="1" wp14:anchorId="2FA26B01" wp14:editId="04EFC5A8">
                <wp:simplePos x="0" y="0"/>
                <wp:positionH relativeFrom="column">
                  <wp:posOffset>3081655</wp:posOffset>
                </wp:positionH>
                <wp:positionV relativeFrom="paragraph">
                  <wp:posOffset>1704975</wp:posOffset>
                </wp:positionV>
                <wp:extent cx="3126105" cy="635"/>
                <wp:effectExtent l="0" t="0" r="0" b="18415"/>
                <wp:wrapSquare wrapText="bothSides"/>
                <wp:docPr id="9" name="Text Box 9"/>
                <wp:cNvGraphicFramePr/>
                <a:graphic xmlns:a="http://schemas.openxmlformats.org/drawingml/2006/main">
                  <a:graphicData uri="http://schemas.microsoft.com/office/word/2010/wordprocessingShape">
                    <wps:wsp>
                      <wps:cNvSpPr txBox="1"/>
                      <wps:spPr>
                        <a:xfrm>
                          <a:off x="0" y="0"/>
                          <a:ext cx="3126105" cy="635"/>
                        </a:xfrm>
                        <a:prstGeom prst="rect">
                          <a:avLst/>
                        </a:prstGeom>
                        <a:solidFill>
                          <a:prstClr val="white"/>
                        </a:solidFill>
                        <a:ln>
                          <a:noFill/>
                        </a:ln>
                      </wps:spPr>
                      <wps:txbx>
                        <w:txbxContent>
                          <w:p w:rsidR="00D27314" w:rsidRPr="00ED054B" w:rsidRDefault="00D27314" w:rsidP="00D27314">
                            <w:pPr>
                              <w:pStyle w:val="Caption"/>
                              <w:rPr>
                                <w:szCs w:val="24"/>
                                <w:lang w:val="en-GB"/>
                              </w:rPr>
                            </w:pPr>
                            <w:r>
                              <w:t xml:space="preserve">Figure </w:t>
                            </w:r>
                            <w:r>
                              <w:fldChar w:fldCharType="begin"/>
                            </w:r>
                            <w:r>
                              <w:instrText xml:space="preserve"> SEQ Figuur \* ARABIC </w:instrText>
                            </w:r>
                            <w:r>
                              <w:fldChar w:fldCharType="separate"/>
                            </w:r>
                            <w:r>
                              <w:rPr>
                                <w:noProof/>
                              </w:rPr>
                              <w:t>3</w:t>
                            </w:r>
                            <w:r>
                              <w:fldChar w:fldCharType="end"/>
                            </w:r>
                            <w:r>
                              <w:t xml:space="preserve"> Checkout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A26B01" id="Text Box 9" o:spid="_x0000_s1028" type="#_x0000_t202" style="position:absolute;margin-left:242.65pt;margin-top:134.25pt;width:246.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" stroked="f">
                <v:textbox style="mso-fit-shape-to-text:t" inset="0,0,0,0">
                  <w:txbxContent>
                    <w:p w:rsidR="00D27314" w:rsidRPr="00ED054B" w:rsidRDefault="00D27314" w:rsidP="00D27314">
                      <w:pPr>
                        <w:pStyle w:val="Bijschrift"/>
                        <w:rPr>
                          <w:szCs w:val="24"/>
                          <w:lang w:val="en-GB"/>
                        </w:rPr>
                      </w:pPr>
                      <w:r>
                        <w:t xml:space="preserve">Figure </w:t>
                      </w:r>
                      <w:r>
                        <w:fldChar w:fldCharType="begin"/>
                      </w:r>
                      <w:r>
                        <w:instrText xml:space="preserve"> SEQ Figuur \* ARABIC </w:instrText>
                      </w:r>
                      <w:r>
                        <w:fldChar w:fldCharType="separate"/>
                      </w:r>
                      <w:r>
                        <w:rPr>
                          <w:noProof/>
                        </w:rPr>
                        <w:t>3</w:t>
                      </w:r>
                      <w:r>
                        <w:fldChar w:fldCharType="end"/>
                      </w:r>
                      <w:r>
                        <w:t xml:space="preserve"> Checkout page</w:t>
                      </w:r>
                    </w:p>
                  </w:txbxContent>
                </v:textbox>
                <w10:wrap type="square"/>
              </v:shape>
            </w:pict>
          </mc:Fallback>
        </mc:AlternateContent>
      </w:r>
      <w:r w:rsidR="00E2226C">
        <w:rPr>
          <w:lang w:val="en-GB" w:eastAsia="nl-NL"/>
        </w:rPr>
        <w:t xml:space="preserve">items in a PHP session. If you can’t develop </w:t>
      </w:r>
      <w:r w:rsidR="00997D50">
        <w:rPr>
          <w:lang w:val="en-GB" w:eastAsia="nl-NL"/>
        </w:rPr>
        <w:t xml:space="preserve">the </w:t>
      </w:r>
      <w:r w:rsidR="00BA447A" w:rsidRPr="00BA447A">
        <w:rPr>
          <w:noProof/>
          <w:lang w:val="nl-NL" w:eastAsia="nl-NL"/>
        </w:rPr>
        <w:drawing>
          <wp:anchor distT="0" distB="0" distL="114300" distR="114300" simplePos="0" relativeHeight="251669504" behindDoc="0" locked="0" layoutInCell="1" allowOverlap="1">
            <wp:simplePos x="0" y="0"/>
            <wp:positionH relativeFrom="margin">
              <wp:posOffset>3060700</wp:posOffset>
            </wp:positionH>
            <wp:positionV relativeFrom="paragraph">
              <wp:posOffset>214630</wp:posOffset>
            </wp:positionV>
            <wp:extent cx="2947670" cy="1466850"/>
            <wp:effectExtent l="0" t="0" r="5080" b="0"/>
            <wp:wrapSquare wrapText="bothSides"/>
            <wp:docPr id="1127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 name="Afbeelding 1"/>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7670" cy="14668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153641">
        <w:rPr>
          <w:lang w:val="en-GB" w:eastAsia="nl-NL"/>
        </w:rPr>
        <w:t>checkout</w:t>
      </w:r>
      <w:r w:rsidR="00997D50">
        <w:rPr>
          <w:lang w:val="en-GB" w:eastAsia="nl-NL"/>
        </w:rPr>
        <w:t xml:space="preserve"> page</w:t>
      </w:r>
      <w:r w:rsidR="00E2226C">
        <w:rPr>
          <w:lang w:val="en-GB" w:eastAsia="nl-NL"/>
        </w:rPr>
        <w:t xml:space="preserve"> with </w:t>
      </w:r>
      <w:r w:rsidR="00F63E1A">
        <w:rPr>
          <w:lang w:val="en-GB" w:eastAsia="nl-NL"/>
        </w:rPr>
        <w:t xml:space="preserve">PHP </w:t>
      </w:r>
      <w:r w:rsidR="00E2226C">
        <w:rPr>
          <w:lang w:val="en-GB" w:eastAsia="nl-NL"/>
        </w:rPr>
        <w:t>session</w:t>
      </w:r>
      <w:r w:rsidR="00F63E1A">
        <w:rPr>
          <w:lang w:val="en-GB" w:eastAsia="nl-NL"/>
        </w:rPr>
        <w:t>s</w:t>
      </w:r>
      <w:r w:rsidR="00E2226C">
        <w:rPr>
          <w:lang w:val="en-GB" w:eastAsia="nl-NL"/>
        </w:rPr>
        <w:t xml:space="preserve"> </w:t>
      </w:r>
      <w:r w:rsidR="00746BA1">
        <w:rPr>
          <w:lang w:val="en-GB" w:eastAsia="nl-NL"/>
        </w:rPr>
        <w:t>you can redirect the user to a static checkout page.</w:t>
      </w:r>
      <w:r w:rsidR="00997D50">
        <w:rPr>
          <w:lang w:val="en-GB" w:eastAsia="nl-NL"/>
        </w:rPr>
        <w:t xml:space="preserve"> The checko</w:t>
      </w:r>
      <w:r w:rsidR="00153641">
        <w:rPr>
          <w:lang w:val="en-GB" w:eastAsia="nl-NL"/>
        </w:rPr>
        <w:t xml:space="preserve">ut page shows a list of products in the </w:t>
      </w:r>
      <w:r w:rsidR="00D12ACE">
        <w:rPr>
          <w:lang w:val="en-GB" w:eastAsia="nl-NL"/>
        </w:rPr>
        <w:t xml:space="preserve">shopping </w:t>
      </w:r>
      <w:r w:rsidR="00153641">
        <w:rPr>
          <w:lang w:val="en-GB" w:eastAsia="nl-NL"/>
        </w:rPr>
        <w:t xml:space="preserve">cart. </w:t>
      </w:r>
    </w:p>
    <w:p w:rsidR="00D12ACE" w:rsidRDefault="003A48DD" w:rsidP="00D90CEB">
      <w:pPr>
        <w:keepNext/>
        <w:rPr>
          <w:lang w:val="en-GB" w:eastAsia="nl-NL"/>
        </w:rPr>
      </w:pPr>
      <w:r>
        <w:rPr>
          <w:lang w:val="en-GB" w:eastAsia="nl-NL"/>
        </w:rPr>
        <w:t xml:space="preserve">Each item in the </w:t>
      </w:r>
      <w:r w:rsidR="00D12ACE">
        <w:rPr>
          <w:lang w:val="en-GB" w:eastAsia="nl-NL"/>
        </w:rPr>
        <w:t xml:space="preserve">shopping </w:t>
      </w:r>
      <w:r>
        <w:rPr>
          <w:lang w:val="en-GB" w:eastAsia="nl-NL"/>
        </w:rPr>
        <w:t>cart contains a</w:t>
      </w:r>
      <w:r w:rsidR="00F63E1A">
        <w:rPr>
          <w:lang w:val="en-GB" w:eastAsia="nl-NL"/>
        </w:rPr>
        <w:t>n</w:t>
      </w:r>
      <w:r>
        <w:rPr>
          <w:lang w:val="en-GB" w:eastAsia="nl-NL"/>
        </w:rPr>
        <w:t xml:space="preserve"> image, name of the video game, </w:t>
      </w:r>
      <w:r w:rsidR="0077328C">
        <w:rPr>
          <w:lang w:val="en-GB" w:eastAsia="nl-NL"/>
        </w:rPr>
        <w:t>name of the video game</w:t>
      </w:r>
      <w:r>
        <w:rPr>
          <w:lang w:val="en-GB" w:eastAsia="nl-NL"/>
        </w:rPr>
        <w:t xml:space="preserve"> and the price.</w:t>
      </w:r>
      <w:r w:rsidR="00F63E1A">
        <w:rPr>
          <w:lang w:val="en-GB" w:eastAsia="nl-NL"/>
        </w:rPr>
        <w:t xml:space="preserve"> Th</w:t>
      </w:r>
      <w:r>
        <w:rPr>
          <w:lang w:val="en-GB" w:eastAsia="nl-NL"/>
        </w:rPr>
        <w:t>e total price of all products together</w:t>
      </w:r>
      <w:r w:rsidR="00F63E1A">
        <w:rPr>
          <w:lang w:val="en-GB" w:eastAsia="nl-NL"/>
        </w:rPr>
        <w:t xml:space="preserve"> is shown</w:t>
      </w:r>
      <w:r>
        <w:rPr>
          <w:lang w:val="en-GB" w:eastAsia="nl-NL"/>
        </w:rPr>
        <w:t xml:space="preserve"> at the</w:t>
      </w:r>
      <w:r w:rsidR="00974773">
        <w:rPr>
          <w:lang w:val="en-GB" w:eastAsia="nl-NL"/>
        </w:rPr>
        <w:t xml:space="preserve"> bottom of the table</w:t>
      </w:r>
      <w:r>
        <w:rPr>
          <w:lang w:val="en-GB" w:eastAsia="nl-NL"/>
        </w:rPr>
        <w:t>.</w:t>
      </w:r>
      <w:r w:rsidR="00B7368D">
        <w:rPr>
          <w:lang w:val="en-GB" w:eastAsia="nl-NL"/>
        </w:rPr>
        <w:t xml:space="preserve"> </w:t>
      </w:r>
    </w:p>
    <w:p w:rsidR="00D12ACE" w:rsidRDefault="00D12ACE" w:rsidP="00D90CEB">
      <w:pPr>
        <w:keepNext/>
        <w:rPr>
          <w:lang w:val="en-GB" w:eastAsia="nl-NL"/>
        </w:rPr>
      </w:pPr>
    </w:p>
    <w:p w:rsidR="00CD4B1C" w:rsidRDefault="00B7368D" w:rsidP="00D90CEB">
      <w:pPr>
        <w:keepNext/>
        <w:rPr>
          <w:lang w:val="en-GB" w:eastAsia="nl-NL"/>
        </w:rPr>
      </w:pPr>
      <w:r>
        <w:rPr>
          <w:lang w:val="en-GB" w:eastAsia="nl-NL"/>
        </w:rPr>
        <w:t>Beside the ecommerce page</w:t>
      </w:r>
      <w:r w:rsidR="00CD4B1C">
        <w:rPr>
          <w:lang w:val="en-GB" w:eastAsia="nl-NL"/>
        </w:rPr>
        <w:t>s</w:t>
      </w:r>
      <w:r>
        <w:rPr>
          <w:lang w:val="en-GB" w:eastAsia="nl-NL"/>
        </w:rPr>
        <w:t xml:space="preserve"> there are two other important pages, the about page and the contact page. </w:t>
      </w:r>
      <w:r w:rsidR="00D12ACE">
        <w:rPr>
          <w:lang w:val="en-GB" w:eastAsia="nl-NL"/>
        </w:rPr>
        <w:t xml:space="preserve">The links to these pages can be found in the main navigation at the top of every page. </w:t>
      </w:r>
      <w:r>
        <w:rPr>
          <w:lang w:val="en-GB" w:eastAsia="nl-NL"/>
        </w:rPr>
        <w:t xml:space="preserve">The about page is a static page with </w:t>
      </w:r>
      <w:r w:rsidR="00641202">
        <w:rPr>
          <w:lang w:val="en-GB" w:eastAsia="nl-NL"/>
        </w:rPr>
        <w:t>content (text and images)</w:t>
      </w:r>
      <w:r>
        <w:rPr>
          <w:lang w:val="en-GB" w:eastAsia="nl-NL"/>
        </w:rPr>
        <w:t xml:space="preserve"> about the game shop. </w:t>
      </w:r>
      <w:r w:rsidR="00D12ACE">
        <w:rPr>
          <w:lang w:val="en-GB" w:eastAsia="nl-NL"/>
        </w:rPr>
        <w:t>The contact page consists of a contact form.</w:t>
      </w:r>
    </w:p>
    <w:p w:rsidR="00D12ACE" w:rsidRPr="00D90CEB" w:rsidRDefault="00D12ACE" w:rsidP="00D90CEB">
      <w:pPr>
        <w:keepNext/>
      </w:pPr>
    </w:p>
    <w:p w:rsidR="00DC5360" w:rsidRPr="006B2E36" w:rsidRDefault="00DC6333" w:rsidP="00DC5360">
      <w:pPr>
        <w:spacing w:line="320" w:lineRule="atLeast"/>
        <w:rPr>
          <w:rFonts w:ascii="Calibri" w:eastAsia="Times New Roman" w:hAnsi="Calibri" w:cs="Times New Roman"/>
          <w:lang w:val="en-GB" w:eastAsia="nl-NL"/>
        </w:rPr>
      </w:pPr>
      <w:r w:rsidRPr="00DA4304">
        <w:rPr>
          <w:rFonts w:ascii="Calibri" w:eastAsia="Times New Roman" w:hAnsi="Calibri" w:cs="Times New Roman"/>
          <w:color w:val="365F91"/>
          <w:sz w:val="32"/>
          <w:szCs w:val="32"/>
          <w:lang w:val="en-GB" w:eastAsia="nl-NL"/>
        </w:rPr>
        <w:t>Prior knowledge</w:t>
      </w:r>
      <w:r w:rsidR="007C2CFD" w:rsidRPr="00DA4304">
        <w:rPr>
          <w:rFonts w:ascii="Calibri" w:eastAsia="Times New Roman" w:hAnsi="Calibri" w:cs="Times New Roman"/>
          <w:color w:val="365F91"/>
          <w:sz w:val="32"/>
          <w:szCs w:val="32"/>
          <w:lang w:val="en-GB" w:eastAsia="nl-NL"/>
        </w:rPr>
        <w:t xml:space="preserve"> </w:t>
      </w:r>
    </w:p>
    <w:p w:rsidR="007A7647" w:rsidRPr="007B0F8D" w:rsidRDefault="006E03D6" w:rsidP="007B0F8D">
      <w:pPr>
        <w:spacing w:line="240" w:lineRule="atLeast"/>
        <w:rPr>
          <w:rFonts w:ascii="Calibri" w:eastAsia="Times New Roman" w:hAnsi="Calibri" w:cs="Times New Roman"/>
          <w:lang w:val="en-GB" w:eastAsia="nl-NL"/>
        </w:rPr>
      </w:pPr>
      <w:r>
        <w:rPr>
          <w:rFonts w:ascii="Calibri" w:eastAsia="Times New Roman" w:hAnsi="Calibri" w:cs="Times New Roman"/>
          <w:lang w:val="en-GB" w:eastAsia="nl-NL"/>
        </w:rPr>
        <w:t xml:space="preserve">To successfully complete this </w:t>
      </w:r>
      <w:r w:rsidR="005701F9">
        <w:rPr>
          <w:rFonts w:ascii="Calibri" w:eastAsia="Times New Roman" w:hAnsi="Calibri" w:cs="Times New Roman"/>
          <w:lang w:val="en-GB" w:eastAsia="nl-NL"/>
        </w:rPr>
        <w:t>assignment,</w:t>
      </w:r>
      <w:r>
        <w:rPr>
          <w:rFonts w:ascii="Calibri" w:eastAsia="Times New Roman" w:hAnsi="Calibri" w:cs="Times New Roman"/>
          <w:lang w:val="en-GB" w:eastAsia="nl-NL"/>
        </w:rPr>
        <w:t xml:space="preserve"> </w:t>
      </w:r>
      <w:r w:rsidR="00500035">
        <w:rPr>
          <w:rFonts w:ascii="Calibri" w:eastAsia="Times New Roman" w:hAnsi="Calibri" w:cs="Times New Roman"/>
          <w:lang w:val="en-GB" w:eastAsia="nl-NL"/>
        </w:rPr>
        <w:t>it is</w:t>
      </w:r>
      <w:r w:rsidR="0030668B">
        <w:rPr>
          <w:rFonts w:ascii="Calibri" w:eastAsia="Times New Roman" w:hAnsi="Calibri" w:cs="Times New Roman"/>
          <w:lang w:val="en-GB" w:eastAsia="nl-NL"/>
        </w:rPr>
        <w:t xml:space="preserve"> necessary to have a </w:t>
      </w:r>
      <w:r w:rsidR="008B64F7">
        <w:rPr>
          <w:rFonts w:ascii="Calibri" w:eastAsia="Times New Roman" w:hAnsi="Calibri" w:cs="Times New Roman"/>
          <w:lang w:val="en-GB" w:eastAsia="nl-NL"/>
        </w:rPr>
        <w:t xml:space="preserve">basic </w:t>
      </w:r>
      <w:r w:rsidR="0030668B">
        <w:rPr>
          <w:rFonts w:ascii="Calibri" w:eastAsia="Times New Roman" w:hAnsi="Calibri" w:cs="Times New Roman"/>
          <w:lang w:val="en-GB" w:eastAsia="nl-NL"/>
        </w:rPr>
        <w:t>understanding of HTML</w:t>
      </w:r>
      <w:r w:rsidR="005F215B">
        <w:rPr>
          <w:rFonts w:ascii="Calibri" w:eastAsia="Times New Roman" w:hAnsi="Calibri" w:cs="Times New Roman"/>
          <w:lang w:val="en-GB" w:eastAsia="nl-NL"/>
        </w:rPr>
        <w:t>, CSS</w:t>
      </w:r>
      <w:r w:rsidR="00666483">
        <w:rPr>
          <w:rFonts w:ascii="Calibri" w:eastAsia="Times New Roman" w:hAnsi="Calibri" w:cs="Times New Roman"/>
          <w:lang w:val="en-GB" w:eastAsia="nl-NL"/>
        </w:rPr>
        <w:t xml:space="preserve">, </w:t>
      </w:r>
      <w:r w:rsidR="0030668B">
        <w:rPr>
          <w:rFonts w:ascii="Calibri" w:eastAsia="Times New Roman" w:hAnsi="Calibri" w:cs="Times New Roman"/>
          <w:lang w:val="en-GB" w:eastAsia="nl-NL"/>
        </w:rPr>
        <w:t>PHP</w:t>
      </w:r>
      <w:r w:rsidR="00FE7D7C">
        <w:rPr>
          <w:rFonts w:ascii="Calibri" w:eastAsia="Times New Roman" w:hAnsi="Calibri" w:cs="Times New Roman"/>
          <w:lang w:val="en-GB" w:eastAsia="nl-NL"/>
        </w:rPr>
        <w:t xml:space="preserve">, </w:t>
      </w:r>
      <w:r w:rsidR="00E9652F">
        <w:rPr>
          <w:rFonts w:ascii="Calibri" w:eastAsia="Times New Roman" w:hAnsi="Calibri" w:cs="Times New Roman"/>
          <w:lang w:val="en-GB" w:eastAsia="nl-NL"/>
        </w:rPr>
        <w:t>(My)</w:t>
      </w:r>
      <w:r w:rsidR="00FE7D7C">
        <w:rPr>
          <w:rFonts w:ascii="Calibri" w:eastAsia="Times New Roman" w:hAnsi="Calibri" w:cs="Times New Roman"/>
          <w:lang w:val="en-GB" w:eastAsia="nl-NL"/>
        </w:rPr>
        <w:t>SQL</w:t>
      </w:r>
      <w:r w:rsidR="0030668B">
        <w:rPr>
          <w:rFonts w:ascii="Calibri" w:eastAsia="Times New Roman" w:hAnsi="Calibri" w:cs="Times New Roman"/>
          <w:lang w:val="en-GB" w:eastAsia="nl-NL"/>
        </w:rPr>
        <w:t xml:space="preserve">. </w:t>
      </w:r>
    </w:p>
    <w:p w:rsidR="007A7647" w:rsidRDefault="007A7647" w:rsidP="00FA2029">
      <w:pPr>
        <w:pStyle w:val="Heading1"/>
        <w:rPr>
          <w:lang w:val="en-GB" w:eastAsia="nl-NL"/>
        </w:rPr>
      </w:pPr>
      <w:r>
        <w:rPr>
          <w:lang w:val="en-GB" w:eastAsia="nl-NL"/>
        </w:rPr>
        <w:t>Must</w:t>
      </w:r>
      <w:r w:rsidR="0058004A">
        <w:rPr>
          <w:lang w:val="en-GB" w:eastAsia="nl-NL"/>
        </w:rPr>
        <w:br/>
      </w:r>
      <w:proofErr w:type="spellStart"/>
      <w:r w:rsidR="0058004A" w:rsidRPr="00C86AB3">
        <w:rPr>
          <w:rFonts w:eastAsia="Times New Roman"/>
          <w:sz w:val="24"/>
          <w:szCs w:val="24"/>
          <w:lang w:val="en-GB" w:eastAsia="nl-NL"/>
        </w:rPr>
        <w:t>Must</w:t>
      </w:r>
      <w:proofErr w:type="spellEnd"/>
      <w:r w:rsidR="0058004A" w:rsidRPr="00C86AB3">
        <w:rPr>
          <w:rFonts w:eastAsia="Times New Roman"/>
          <w:sz w:val="24"/>
          <w:szCs w:val="24"/>
          <w:lang w:val="en-GB" w:eastAsia="nl-NL"/>
        </w:rPr>
        <w:t xml:space="preserve"> (grade 5,5)</w:t>
      </w:r>
    </w:p>
    <w:p w:rsidR="00357E8D" w:rsidRDefault="00357E8D" w:rsidP="00357E8D">
      <w:pPr>
        <w:pStyle w:val="ListParagraph"/>
        <w:numPr>
          <w:ilvl w:val="0"/>
          <w:numId w:val="19"/>
        </w:numPr>
        <w:rPr>
          <w:lang w:val="en-GB" w:eastAsia="nl-NL"/>
        </w:rPr>
      </w:pPr>
      <w:r>
        <w:rPr>
          <w:lang w:val="en-GB" w:eastAsia="nl-NL"/>
        </w:rPr>
        <w:t>Logo in the top left corner with a hyperlink to the homepage</w:t>
      </w:r>
    </w:p>
    <w:p w:rsidR="00357E8D" w:rsidRDefault="001F0649" w:rsidP="00357E8D">
      <w:pPr>
        <w:pStyle w:val="ListParagraph"/>
        <w:numPr>
          <w:ilvl w:val="0"/>
          <w:numId w:val="19"/>
        </w:numPr>
        <w:rPr>
          <w:lang w:val="en-GB" w:eastAsia="nl-NL"/>
        </w:rPr>
      </w:pPr>
      <w:r>
        <w:rPr>
          <w:lang w:val="en-GB" w:eastAsia="nl-NL"/>
        </w:rPr>
        <w:t>Navigation</w:t>
      </w:r>
    </w:p>
    <w:p w:rsidR="00E4797C" w:rsidRDefault="00E4797C" w:rsidP="00E4797C">
      <w:pPr>
        <w:pStyle w:val="ListParagraph"/>
        <w:numPr>
          <w:ilvl w:val="1"/>
          <w:numId w:val="19"/>
        </w:numPr>
        <w:rPr>
          <w:lang w:val="en-GB" w:eastAsia="nl-NL"/>
        </w:rPr>
      </w:pPr>
      <w:r>
        <w:rPr>
          <w:lang w:val="en-GB" w:eastAsia="nl-NL"/>
        </w:rPr>
        <w:t>Visible on every page</w:t>
      </w:r>
    </w:p>
    <w:p w:rsidR="003F0610" w:rsidRDefault="003F0610" w:rsidP="00E4797C">
      <w:pPr>
        <w:pStyle w:val="ListParagraph"/>
        <w:numPr>
          <w:ilvl w:val="1"/>
          <w:numId w:val="19"/>
        </w:numPr>
        <w:rPr>
          <w:lang w:val="en-GB" w:eastAsia="nl-NL"/>
        </w:rPr>
      </w:pPr>
      <w:r>
        <w:rPr>
          <w:lang w:val="en-GB" w:eastAsia="nl-NL"/>
        </w:rPr>
        <w:t>Use HTML5-tag for the navigation</w:t>
      </w:r>
    </w:p>
    <w:p w:rsidR="001F0649" w:rsidRDefault="001F0649" w:rsidP="001F0649">
      <w:pPr>
        <w:pStyle w:val="ListParagraph"/>
        <w:numPr>
          <w:ilvl w:val="1"/>
          <w:numId w:val="19"/>
        </w:numPr>
        <w:rPr>
          <w:lang w:val="en-GB" w:eastAsia="nl-NL"/>
        </w:rPr>
      </w:pPr>
      <w:r>
        <w:rPr>
          <w:lang w:val="en-GB" w:eastAsia="nl-NL"/>
        </w:rPr>
        <w:t>Navigation items: Home – About us – Contact</w:t>
      </w:r>
    </w:p>
    <w:p w:rsidR="001F0649" w:rsidRPr="00AF6B5A" w:rsidRDefault="001F0649" w:rsidP="001F0649">
      <w:pPr>
        <w:pStyle w:val="ListParagraph"/>
        <w:numPr>
          <w:ilvl w:val="1"/>
          <w:numId w:val="19"/>
        </w:numPr>
        <w:rPr>
          <w:highlight w:val="yellow"/>
          <w:lang w:val="en-GB" w:eastAsia="nl-NL"/>
        </w:rPr>
      </w:pPr>
      <w:r w:rsidRPr="00AF6B5A">
        <w:rPr>
          <w:highlight w:val="yellow"/>
          <w:lang w:val="en-GB" w:eastAsia="nl-NL"/>
        </w:rPr>
        <w:t>Insert navigation with PHP include</w:t>
      </w:r>
    </w:p>
    <w:p w:rsidR="001B559E" w:rsidRDefault="001B559E" w:rsidP="001B559E">
      <w:pPr>
        <w:pStyle w:val="ListParagraph"/>
        <w:numPr>
          <w:ilvl w:val="0"/>
          <w:numId w:val="19"/>
        </w:numPr>
        <w:rPr>
          <w:lang w:val="en-GB" w:eastAsia="nl-NL"/>
        </w:rPr>
      </w:pPr>
      <w:r>
        <w:rPr>
          <w:lang w:val="en-GB" w:eastAsia="nl-NL"/>
        </w:rPr>
        <w:t>Footer at the bottom of the page</w:t>
      </w:r>
    </w:p>
    <w:p w:rsidR="003F0610" w:rsidRPr="003F0610" w:rsidRDefault="003F0610" w:rsidP="003F0610">
      <w:pPr>
        <w:pStyle w:val="ListParagraph"/>
        <w:numPr>
          <w:ilvl w:val="1"/>
          <w:numId w:val="19"/>
        </w:numPr>
        <w:rPr>
          <w:lang w:val="en-GB" w:eastAsia="nl-NL"/>
        </w:rPr>
      </w:pPr>
      <w:r>
        <w:rPr>
          <w:lang w:val="en-GB" w:eastAsia="nl-NL"/>
        </w:rPr>
        <w:t>Use HTML5-tag for the footer</w:t>
      </w:r>
    </w:p>
    <w:p w:rsidR="006C129C" w:rsidRPr="004C290E" w:rsidRDefault="006C129C" w:rsidP="006C129C">
      <w:pPr>
        <w:pStyle w:val="ListParagraph"/>
        <w:numPr>
          <w:ilvl w:val="1"/>
          <w:numId w:val="19"/>
        </w:numPr>
        <w:rPr>
          <w:lang w:val="en-GB" w:eastAsia="nl-NL"/>
        </w:rPr>
      </w:pPr>
      <w:r w:rsidRPr="004C290E">
        <w:rPr>
          <w:lang w:val="en-GB" w:eastAsia="nl-NL"/>
        </w:rPr>
        <w:t>Insert footer with PHP include</w:t>
      </w:r>
    </w:p>
    <w:p w:rsidR="004A77D2" w:rsidRDefault="00CA3B0F" w:rsidP="004A77D2">
      <w:pPr>
        <w:pStyle w:val="ListParagraph"/>
        <w:numPr>
          <w:ilvl w:val="0"/>
          <w:numId w:val="19"/>
        </w:numPr>
        <w:rPr>
          <w:lang w:val="en-GB" w:eastAsia="nl-NL"/>
        </w:rPr>
      </w:pPr>
      <w:r>
        <w:rPr>
          <w:lang w:val="en-GB" w:eastAsia="nl-NL"/>
        </w:rPr>
        <w:t>Homepage b</w:t>
      </w:r>
      <w:r w:rsidR="004A77D2">
        <w:rPr>
          <w:lang w:val="en-GB" w:eastAsia="nl-NL"/>
        </w:rPr>
        <w:t>anner and on top of the banner a welcome text</w:t>
      </w:r>
    </w:p>
    <w:p w:rsidR="00BD313F" w:rsidRDefault="00AB51A7" w:rsidP="004A77D2">
      <w:pPr>
        <w:pStyle w:val="ListParagraph"/>
        <w:numPr>
          <w:ilvl w:val="0"/>
          <w:numId w:val="19"/>
        </w:numPr>
        <w:rPr>
          <w:lang w:val="en-GB" w:eastAsia="nl-NL"/>
        </w:rPr>
      </w:pPr>
      <w:r>
        <w:rPr>
          <w:lang w:val="en-GB" w:eastAsia="nl-NL"/>
        </w:rPr>
        <w:t>Display</w:t>
      </w:r>
      <w:r w:rsidR="000F4FE9">
        <w:rPr>
          <w:lang w:val="en-GB" w:eastAsia="nl-NL"/>
        </w:rPr>
        <w:t xml:space="preserve"> minimum</w:t>
      </w:r>
      <w:r>
        <w:rPr>
          <w:lang w:val="en-GB" w:eastAsia="nl-NL"/>
        </w:rPr>
        <w:t xml:space="preserve"> </w:t>
      </w:r>
      <w:r w:rsidR="008C00FA">
        <w:rPr>
          <w:lang w:val="en-GB" w:eastAsia="nl-NL"/>
        </w:rPr>
        <w:t xml:space="preserve">three </w:t>
      </w:r>
      <w:r>
        <w:rPr>
          <w:lang w:val="en-GB" w:eastAsia="nl-NL"/>
        </w:rPr>
        <w:t>product categories on the home page (</w:t>
      </w:r>
      <w:proofErr w:type="spellStart"/>
      <w:r>
        <w:rPr>
          <w:lang w:val="en-GB" w:eastAsia="nl-NL"/>
        </w:rPr>
        <w:t>Playstation</w:t>
      </w:r>
      <w:proofErr w:type="spellEnd"/>
      <w:r>
        <w:rPr>
          <w:lang w:val="en-GB" w:eastAsia="nl-NL"/>
        </w:rPr>
        <w:t>, Xbox and PC)</w:t>
      </w:r>
    </w:p>
    <w:p w:rsidR="00EC6F27" w:rsidRPr="00AF6B5A" w:rsidRDefault="008A2BEC" w:rsidP="00EC6F27">
      <w:pPr>
        <w:pStyle w:val="ListParagraph"/>
        <w:numPr>
          <w:ilvl w:val="1"/>
          <w:numId w:val="19"/>
        </w:numPr>
        <w:rPr>
          <w:highlight w:val="yellow"/>
          <w:lang w:val="en-GB" w:eastAsia="nl-NL"/>
        </w:rPr>
      </w:pPr>
      <w:r w:rsidRPr="00AF6B5A">
        <w:rPr>
          <w:highlight w:val="yellow"/>
          <w:lang w:val="en-GB" w:eastAsia="nl-NL"/>
        </w:rPr>
        <w:t>Hyperlink to the products page</w:t>
      </w:r>
      <w:r w:rsidR="00C510D2" w:rsidRPr="00AF6B5A">
        <w:rPr>
          <w:highlight w:val="yellow"/>
          <w:lang w:val="en-GB" w:eastAsia="nl-NL"/>
        </w:rPr>
        <w:t xml:space="preserve"> using a GET parameter</w:t>
      </w:r>
      <w:r w:rsidRPr="00AF6B5A">
        <w:rPr>
          <w:highlight w:val="yellow"/>
          <w:lang w:val="en-GB" w:eastAsia="nl-NL"/>
        </w:rPr>
        <w:t xml:space="preserve">. Example: </w:t>
      </w:r>
      <w:proofErr w:type="spellStart"/>
      <w:r w:rsidRPr="00AF6B5A">
        <w:rPr>
          <w:highlight w:val="yellow"/>
          <w:lang w:val="en-GB" w:eastAsia="nl-NL"/>
        </w:rPr>
        <w:t>products</w:t>
      </w:r>
      <w:r w:rsidR="00C510D2" w:rsidRPr="00AF6B5A">
        <w:rPr>
          <w:highlight w:val="yellow"/>
          <w:lang w:val="en-GB" w:eastAsia="nl-NL"/>
        </w:rPr>
        <w:t>.php?categoryI</w:t>
      </w:r>
      <w:r w:rsidRPr="00AF6B5A">
        <w:rPr>
          <w:highlight w:val="yellow"/>
          <w:lang w:val="en-GB" w:eastAsia="nl-NL"/>
        </w:rPr>
        <w:t>d</w:t>
      </w:r>
      <w:proofErr w:type="spellEnd"/>
      <w:r w:rsidRPr="00AF6B5A">
        <w:rPr>
          <w:highlight w:val="yellow"/>
          <w:lang w:val="en-GB" w:eastAsia="nl-NL"/>
        </w:rPr>
        <w:t>=1</w:t>
      </w:r>
      <w:r w:rsidR="00C510D2" w:rsidRPr="00AF6B5A">
        <w:rPr>
          <w:highlight w:val="yellow"/>
          <w:lang w:val="en-GB" w:eastAsia="nl-NL"/>
        </w:rPr>
        <w:br/>
        <w:t xml:space="preserve">On the products page you will use GET to </w:t>
      </w:r>
      <w:r w:rsidR="00A74BF5" w:rsidRPr="00AF6B5A">
        <w:rPr>
          <w:highlight w:val="yellow"/>
          <w:lang w:val="en-GB" w:eastAsia="nl-NL"/>
        </w:rPr>
        <w:t xml:space="preserve">retrieve the correct category ID. </w:t>
      </w:r>
      <w:r w:rsidR="00FA16B5" w:rsidRPr="00AF6B5A">
        <w:rPr>
          <w:highlight w:val="yellow"/>
          <w:lang w:val="en-GB" w:eastAsia="nl-NL"/>
        </w:rPr>
        <w:t>Each</w:t>
      </w:r>
      <w:r w:rsidR="00A74BF5" w:rsidRPr="00AF6B5A">
        <w:rPr>
          <w:highlight w:val="yellow"/>
          <w:lang w:val="en-GB" w:eastAsia="nl-NL"/>
        </w:rPr>
        <w:t xml:space="preserve"> category (</w:t>
      </w:r>
      <w:proofErr w:type="spellStart"/>
      <w:r w:rsidR="00A74BF5" w:rsidRPr="00AF6B5A">
        <w:rPr>
          <w:highlight w:val="yellow"/>
          <w:lang w:val="en-GB" w:eastAsia="nl-NL"/>
        </w:rPr>
        <w:t>Playstation</w:t>
      </w:r>
      <w:proofErr w:type="spellEnd"/>
      <w:r w:rsidR="00A74BF5" w:rsidRPr="00AF6B5A">
        <w:rPr>
          <w:highlight w:val="yellow"/>
          <w:lang w:val="en-GB" w:eastAsia="nl-NL"/>
        </w:rPr>
        <w:t xml:space="preserve">, Xbox and PC) </w:t>
      </w:r>
      <w:r w:rsidR="00FA16B5" w:rsidRPr="00AF6B5A">
        <w:rPr>
          <w:highlight w:val="yellow"/>
          <w:lang w:val="en-GB" w:eastAsia="nl-NL"/>
        </w:rPr>
        <w:t>has its</w:t>
      </w:r>
      <w:r w:rsidR="00A74BF5" w:rsidRPr="00AF6B5A">
        <w:rPr>
          <w:highlight w:val="yellow"/>
          <w:lang w:val="en-GB" w:eastAsia="nl-NL"/>
        </w:rPr>
        <w:t xml:space="preserve"> own category ID in the database.</w:t>
      </w:r>
    </w:p>
    <w:p w:rsidR="00B553E2" w:rsidRPr="00AF6B5A" w:rsidRDefault="00B553E2" w:rsidP="004A77D2">
      <w:pPr>
        <w:pStyle w:val="ListParagraph"/>
        <w:numPr>
          <w:ilvl w:val="0"/>
          <w:numId w:val="19"/>
        </w:numPr>
        <w:rPr>
          <w:highlight w:val="yellow"/>
          <w:lang w:val="en-GB" w:eastAsia="nl-NL"/>
        </w:rPr>
      </w:pPr>
      <w:r w:rsidRPr="00AF6B5A">
        <w:rPr>
          <w:highlight w:val="yellow"/>
          <w:lang w:val="en-GB" w:eastAsia="nl-NL"/>
        </w:rPr>
        <w:t>Products page</w:t>
      </w:r>
    </w:p>
    <w:p w:rsidR="0020715A" w:rsidRPr="00AF6B5A" w:rsidRDefault="0020715A" w:rsidP="0020715A">
      <w:pPr>
        <w:pStyle w:val="ListParagraph"/>
        <w:numPr>
          <w:ilvl w:val="1"/>
          <w:numId w:val="19"/>
        </w:numPr>
        <w:rPr>
          <w:highlight w:val="yellow"/>
          <w:lang w:val="en-GB" w:eastAsia="nl-NL"/>
        </w:rPr>
      </w:pPr>
      <w:r w:rsidRPr="00AF6B5A">
        <w:rPr>
          <w:highlight w:val="yellow"/>
          <w:lang w:val="en-GB" w:eastAsia="nl-NL"/>
        </w:rPr>
        <w:t>Name of the category</w:t>
      </w:r>
    </w:p>
    <w:p w:rsidR="004D4753" w:rsidRPr="00AF6B5A" w:rsidRDefault="004D4753" w:rsidP="00B553E2">
      <w:pPr>
        <w:pStyle w:val="ListParagraph"/>
        <w:numPr>
          <w:ilvl w:val="1"/>
          <w:numId w:val="19"/>
        </w:numPr>
        <w:rPr>
          <w:highlight w:val="yellow"/>
          <w:lang w:val="en-GB" w:eastAsia="nl-NL"/>
        </w:rPr>
      </w:pPr>
      <w:r w:rsidRPr="00AF6B5A">
        <w:rPr>
          <w:highlight w:val="yellow"/>
          <w:lang w:val="en-GB" w:eastAsia="nl-NL"/>
        </w:rPr>
        <w:t>All products are fetched from the</w:t>
      </w:r>
      <w:r w:rsidR="00F81427" w:rsidRPr="00AF6B5A">
        <w:rPr>
          <w:highlight w:val="yellow"/>
          <w:lang w:val="en-GB" w:eastAsia="nl-NL"/>
        </w:rPr>
        <w:t xml:space="preserve"> database using PHP and </w:t>
      </w:r>
      <w:proofErr w:type="spellStart"/>
      <w:r w:rsidR="00F81427" w:rsidRPr="00AF6B5A">
        <w:rPr>
          <w:highlight w:val="yellow"/>
          <w:lang w:val="en-GB" w:eastAsia="nl-NL"/>
        </w:rPr>
        <w:t>MySQLi</w:t>
      </w:r>
      <w:proofErr w:type="spellEnd"/>
      <w:r w:rsidR="00A062F7" w:rsidRPr="00AF6B5A">
        <w:rPr>
          <w:highlight w:val="yellow"/>
          <w:lang w:val="en-GB" w:eastAsia="nl-NL"/>
        </w:rPr>
        <w:t xml:space="preserve">. Use a while or </w:t>
      </w:r>
      <w:proofErr w:type="spellStart"/>
      <w:r w:rsidR="00A062F7" w:rsidRPr="00AF6B5A">
        <w:rPr>
          <w:highlight w:val="yellow"/>
          <w:lang w:val="en-GB" w:eastAsia="nl-NL"/>
        </w:rPr>
        <w:t>foreach</w:t>
      </w:r>
      <w:proofErr w:type="spellEnd"/>
      <w:r w:rsidR="00A062F7" w:rsidRPr="00AF6B5A">
        <w:rPr>
          <w:highlight w:val="yellow"/>
          <w:lang w:val="en-GB" w:eastAsia="nl-NL"/>
        </w:rPr>
        <w:t xml:space="preserve"> loop to fetch data from the database.</w:t>
      </w:r>
    </w:p>
    <w:p w:rsidR="005F6BC6" w:rsidRPr="00AF6B5A" w:rsidRDefault="00B7792A" w:rsidP="00D47471">
      <w:pPr>
        <w:pStyle w:val="ListParagraph"/>
        <w:numPr>
          <w:ilvl w:val="1"/>
          <w:numId w:val="19"/>
        </w:numPr>
        <w:rPr>
          <w:highlight w:val="yellow"/>
          <w:lang w:val="en-GB" w:eastAsia="nl-NL"/>
        </w:rPr>
      </w:pPr>
      <w:r w:rsidRPr="00AF6B5A">
        <w:rPr>
          <w:highlight w:val="yellow"/>
          <w:lang w:val="en-GB" w:eastAsia="nl-NL"/>
        </w:rPr>
        <w:t xml:space="preserve">Don’t </w:t>
      </w:r>
      <w:r w:rsidR="00E166E7" w:rsidRPr="00AF6B5A">
        <w:rPr>
          <w:highlight w:val="yellow"/>
          <w:lang w:val="en-GB" w:eastAsia="nl-NL"/>
        </w:rPr>
        <w:t>create</w:t>
      </w:r>
      <w:r w:rsidRPr="00AF6B5A">
        <w:rPr>
          <w:highlight w:val="yellow"/>
          <w:lang w:val="en-GB" w:eastAsia="nl-NL"/>
        </w:rPr>
        <w:t xml:space="preserve"> a different page for every category (example: </w:t>
      </w:r>
      <w:proofErr w:type="spellStart"/>
      <w:r w:rsidRPr="00AF6B5A">
        <w:rPr>
          <w:highlight w:val="yellow"/>
          <w:lang w:val="en-GB" w:eastAsia="nl-NL"/>
        </w:rPr>
        <w:t>playstation.php</w:t>
      </w:r>
      <w:proofErr w:type="spellEnd"/>
      <w:r w:rsidRPr="00AF6B5A">
        <w:rPr>
          <w:highlight w:val="yellow"/>
          <w:lang w:val="en-GB" w:eastAsia="nl-NL"/>
        </w:rPr>
        <w:t xml:space="preserve">, </w:t>
      </w:r>
      <w:proofErr w:type="spellStart"/>
      <w:r w:rsidRPr="00AF6B5A">
        <w:rPr>
          <w:highlight w:val="yellow"/>
          <w:lang w:val="en-GB" w:eastAsia="nl-NL"/>
        </w:rPr>
        <w:t>xbox.php</w:t>
      </w:r>
      <w:proofErr w:type="spellEnd"/>
      <w:r w:rsidRPr="00AF6B5A">
        <w:rPr>
          <w:highlight w:val="yellow"/>
          <w:lang w:val="en-GB" w:eastAsia="nl-NL"/>
        </w:rPr>
        <w:t xml:space="preserve"> and </w:t>
      </w:r>
      <w:proofErr w:type="spellStart"/>
      <w:r w:rsidRPr="00AF6B5A">
        <w:rPr>
          <w:highlight w:val="yellow"/>
          <w:lang w:val="en-GB" w:eastAsia="nl-NL"/>
        </w:rPr>
        <w:t>pc.php</w:t>
      </w:r>
      <w:proofErr w:type="spellEnd"/>
      <w:r w:rsidRPr="00AF6B5A">
        <w:rPr>
          <w:highlight w:val="yellow"/>
          <w:lang w:val="en-GB" w:eastAsia="nl-NL"/>
        </w:rPr>
        <w:t>) use only one page</w:t>
      </w:r>
      <w:r w:rsidR="006227BD" w:rsidRPr="00AF6B5A">
        <w:rPr>
          <w:highlight w:val="yellow"/>
          <w:lang w:val="en-GB" w:eastAsia="nl-NL"/>
        </w:rPr>
        <w:t xml:space="preserve">, </w:t>
      </w:r>
      <w:proofErr w:type="spellStart"/>
      <w:r w:rsidRPr="00AF6B5A">
        <w:rPr>
          <w:highlight w:val="yellow"/>
          <w:lang w:val="en-GB" w:eastAsia="nl-NL"/>
        </w:rPr>
        <w:t>products.php</w:t>
      </w:r>
      <w:proofErr w:type="spellEnd"/>
      <w:r w:rsidR="006227BD" w:rsidRPr="00AF6B5A">
        <w:rPr>
          <w:highlight w:val="yellow"/>
          <w:lang w:val="en-GB" w:eastAsia="nl-NL"/>
        </w:rPr>
        <w:t xml:space="preserve">. </w:t>
      </w:r>
      <w:r w:rsidR="00AE6196" w:rsidRPr="00AF6B5A">
        <w:rPr>
          <w:highlight w:val="yellow"/>
          <w:lang w:val="en-GB" w:eastAsia="nl-NL"/>
        </w:rPr>
        <w:t>Use</w:t>
      </w:r>
      <w:r w:rsidR="00BE17AA" w:rsidRPr="00AF6B5A">
        <w:rPr>
          <w:highlight w:val="yellow"/>
          <w:lang w:val="en-GB" w:eastAsia="nl-NL"/>
        </w:rPr>
        <w:t xml:space="preserve"> the GET parameter </w:t>
      </w:r>
      <w:r w:rsidR="00AE6196" w:rsidRPr="00AF6B5A">
        <w:rPr>
          <w:highlight w:val="yellow"/>
          <w:lang w:val="en-GB" w:eastAsia="nl-NL"/>
        </w:rPr>
        <w:t>to</w:t>
      </w:r>
      <w:r w:rsidR="00BE17AA" w:rsidRPr="00AF6B5A">
        <w:rPr>
          <w:highlight w:val="yellow"/>
          <w:lang w:val="en-GB" w:eastAsia="nl-NL"/>
        </w:rPr>
        <w:t xml:space="preserve"> retrieve products from different categories.</w:t>
      </w:r>
    </w:p>
    <w:p w:rsidR="001B6BAC" w:rsidRPr="00AF6B5A" w:rsidRDefault="001B6BAC" w:rsidP="00D47471">
      <w:pPr>
        <w:pStyle w:val="ListParagraph"/>
        <w:numPr>
          <w:ilvl w:val="1"/>
          <w:numId w:val="19"/>
        </w:numPr>
        <w:rPr>
          <w:highlight w:val="yellow"/>
          <w:lang w:val="en-GB" w:eastAsia="nl-NL"/>
        </w:rPr>
      </w:pPr>
      <w:r w:rsidRPr="00AF6B5A">
        <w:rPr>
          <w:highlight w:val="yellow"/>
          <w:lang w:val="en-GB" w:eastAsia="nl-NL"/>
        </w:rPr>
        <w:t xml:space="preserve">Every product block consists of the following elements: </w:t>
      </w:r>
      <w:r w:rsidR="00875174" w:rsidRPr="00AF6B5A">
        <w:rPr>
          <w:highlight w:val="yellow"/>
          <w:lang w:val="en-GB" w:eastAsia="nl-NL"/>
        </w:rPr>
        <w:t>image, price, name of the video game, order button</w:t>
      </w:r>
    </w:p>
    <w:p w:rsidR="00B553E2" w:rsidRPr="00AF6B5A" w:rsidRDefault="00E74C80" w:rsidP="00B553E2">
      <w:pPr>
        <w:pStyle w:val="ListParagraph"/>
        <w:numPr>
          <w:ilvl w:val="1"/>
          <w:numId w:val="19"/>
        </w:numPr>
        <w:rPr>
          <w:highlight w:val="yellow"/>
          <w:lang w:val="en-GB" w:eastAsia="nl-NL"/>
        </w:rPr>
      </w:pPr>
      <w:r w:rsidRPr="00AF6B5A">
        <w:rPr>
          <w:highlight w:val="yellow"/>
          <w:lang w:val="en-GB" w:eastAsia="nl-NL"/>
        </w:rPr>
        <w:t>Display minimum 6</w:t>
      </w:r>
      <w:r w:rsidR="00B553E2" w:rsidRPr="00AF6B5A">
        <w:rPr>
          <w:highlight w:val="yellow"/>
          <w:lang w:val="en-GB" w:eastAsia="nl-NL"/>
        </w:rPr>
        <w:t xml:space="preserve"> products per category</w:t>
      </w:r>
    </w:p>
    <w:p w:rsidR="00B553E2" w:rsidRPr="00AF6B5A" w:rsidRDefault="00C6735E" w:rsidP="00C6735E">
      <w:pPr>
        <w:pStyle w:val="ListParagraph"/>
        <w:numPr>
          <w:ilvl w:val="0"/>
          <w:numId w:val="19"/>
        </w:numPr>
        <w:rPr>
          <w:highlight w:val="yellow"/>
          <w:lang w:val="en-GB" w:eastAsia="nl-NL"/>
        </w:rPr>
      </w:pPr>
      <w:r w:rsidRPr="00AF6B5A">
        <w:rPr>
          <w:highlight w:val="yellow"/>
          <w:lang w:val="en-GB" w:eastAsia="nl-NL"/>
        </w:rPr>
        <w:t xml:space="preserve">Static checkout page with </w:t>
      </w:r>
      <w:r w:rsidR="00072BF7" w:rsidRPr="00AF6B5A">
        <w:rPr>
          <w:highlight w:val="yellow"/>
          <w:lang w:val="en-GB" w:eastAsia="nl-NL"/>
        </w:rPr>
        <w:t xml:space="preserve">a </w:t>
      </w:r>
      <w:r w:rsidRPr="00AF6B5A">
        <w:rPr>
          <w:highlight w:val="yellow"/>
          <w:lang w:val="en-GB" w:eastAsia="nl-NL"/>
        </w:rPr>
        <w:t>minimum</w:t>
      </w:r>
      <w:r w:rsidR="00072BF7" w:rsidRPr="00AF6B5A">
        <w:rPr>
          <w:highlight w:val="yellow"/>
          <w:lang w:val="en-GB" w:eastAsia="nl-NL"/>
        </w:rPr>
        <w:t xml:space="preserve"> of</w:t>
      </w:r>
      <w:r w:rsidRPr="00AF6B5A">
        <w:rPr>
          <w:highlight w:val="yellow"/>
          <w:lang w:val="en-GB" w:eastAsia="nl-NL"/>
        </w:rPr>
        <w:t xml:space="preserve"> three products in the shopping cart. Each item in the shopping cart contains an image, name of the video game, price. Total price of all the products together is shown at the end of the checkout page.</w:t>
      </w:r>
    </w:p>
    <w:p w:rsidR="00DB4F37" w:rsidRPr="00AF6B5A" w:rsidRDefault="00747280" w:rsidP="00C6735E">
      <w:pPr>
        <w:pStyle w:val="ListParagraph"/>
        <w:numPr>
          <w:ilvl w:val="0"/>
          <w:numId w:val="19"/>
        </w:numPr>
        <w:rPr>
          <w:highlight w:val="yellow"/>
          <w:lang w:val="en-GB" w:eastAsia="nl-NL"/>
        </w:rPr>
      </w:pPr>
      <w:r w:rsidRPr="00AF6B5A">
        <w:rPr>
          <w:highlight w:val="yellow"/>
          <w:lang w:val="en-GB" w:eastAsia="nl-NL"/>
        </w:rPr>
        <w:lastRenderedPageBreak/>
        <w:t xml:space="preserve">Place on the about page dummy content (text and images) and on the contact page a static contact form. </w:t>
      </w:r>
      <w:r w:rsidR="005A1599" w:rsidRPr="00AF6B5A">
        <w:rPr>
          <w:highlight w:val="yellow"/>
          <w:lang w:val="en-GB" w:eastAsia="nl-NL"/>
        </w:rPr>
        <w:t xml:space="preserve">Use headers, </w:t>
      </w:r>
      <w:r w:rsidR="00DE2601" w:rsidRPr="00AF6B5A">
        <w:rPr>
          <w:highlight w:val="yellow"/>
          <w:lang w:val="en-GB" w:eastAsia="nl-NL"/>
        </w:rPr>
        <w:t>paragraphs</w:t>
      </w:r>
      <w:r w:rsidR="005A1599" w:rsidRPr="00AF6B5A">
        <w:rPr>
          <w:highlight w:val="yellow"/>
          <w:lang w:val="en-GB" w:eastAsia="nl-NL"/>
        </w:rPr>
        <w:t xml:space="preserve"> and think about white space.</w:t>
      </w:r>
    </w:p>
    <w:p w:rsidR="004E775F" w:rsidRPr="00AF6B5A" w:rsidRDefault="004E775F" w:rsidP="00C6735E">
      <w:pPr>
        <w:pStyle w:val="ListParagraph"/>
        <w:numPr>
          <w:ilvl w:val="0"/>
          <w:numId w:val="19"/>
        </w:numPr>
        <w:rPr>
          <w:highlight w:val="yellow"/>
          <w:lang w:val="en-GB" w:eastAsia="nl-NL"/>
        </w:rPr>
      </w:pPr>
      <w:r w:rsidRPr="00AF6B5A">
        <w:rPr>
          <w:highlight w:val="yellow"/>
          <w:lang w:val="en-GB" w:eastAsia="nl-NL"/>
        </w:rPr>
        <w:t>Upload your project on a live webserver!</w:t>
      </w:r>
    </w:p>
    <w:p w:rsidR="007025D9" w:rsidRPr="00AF6B5A" w:rsidRDefault="007025D9" w:rsidP="00C6735E">
      <w:pPr>
        <w:pStyle w:val="ListParagraph"/>
        <w:numPr>
          <w:ilvl w:val="0"/>
          <w:numId w:val="19"/>
        </w:numPr>
        <w:rPr>
          <w:highlight w:val="yellow"/>
          <w:lang w:val="en-GB" w:eastAsia="nl-NL"/>
        </w:rPr>
      </w:pPr>
      <w:r w:rsidRPr="00AF6B5A">
        <w:rPr>
          <w:highlight w:val="yellow"/>
          <w:lang w:val="en-GB" w:eastAsia="nl-NL"/>
        </w:rPr>
        <w:t>Upload your project files to GitHub</w:t>
      </w:r>
    </w:p>
    <w:p w:rsidR="007A7647" w:rsidRDefault="007A7647" w:rsidP="00FA2029">
      <w:pPr>
        <w:pStyle w:val="Heading1"/>
        <w:rPr>
          <w:lang w:val="en-GB" w:eastAsia="nl-NL"/>
        </w:rPr>
      </w:pPr>
      <w:r>
        <w:rPr>
          <w:lang w:val="en-GB" w:eastAsia="nl-NL"/>
        </w:rPr>
        <w:t>Should</w:t>
      </w:r>
      <w:r w:rsidR="0058004A">
        <w:rPr>
          <w:lang w:val="en-GB" w:eastAsia="nl-NL"/>
        </w:rPr>
        <w:br/>
      </w:r>
      <w:proofErr w:type="spellStart"/>
      <w:r w:rsidR="0058004A">
        <w:rPr>
          <w:rFonts w:eastAsia="Times New Roman"/>
          <w:sz w:val="24"/>
          <w:szCs w:val="24"/>
          <w:lang w:val="en-GB" w:eastAsia="nl-NL"/>
        </w:rPr>
        <w:t>should</w:t>
      </w:r>
      <w:proofErr w:type="spellEnd"/>
      <w:r w:rsidR="0058004A" w:rsidRPr="00C86AB3">
        <w:rPr>
          <w:rFonts w:eastAsia="Times New Roman"/>
          <w:sz w:val="24"/>
          <w:szCs w:val="24"/>
          <w:lang w:val="en-GB" w:eastAsia="nl-NL"/>
        </w:rPr>
        <w:t xml:space="preserve"> (grade 5,5</w:t>
      </w:r>
      <w:r w:rsidR="0058004A">
        <w:rPr>
          <w:rFonts w:eastAsia="Times New Roman"/>
          <w:sz w:val="24"/>
          <w:szCs w:val="24"/>
          <w:lang w:val="en-GB" w:eastAsia="nl-NL"/>
        </w:rPr>
        <w:t xml:space="preserve"> – 8,5</w:t>
      </w:r>
      <w:r w:rsidR="0058004A" w:rsidRPr="00C86AB3">
        <w:rPr>
          <w:rFonts w:eastAsia="Times New Roman"/>
          <w:sz w:val="24"/>
          <w:szCs w:val="24"/>
          <w:lang w:val="en-GB" w:eastAsia="nl-NL"/>
        </w:rPr>
        <w:t>)</w:t>
      </w:r>
    </w:p>
    <w:p w:rsidR="004E157A" w:rsidRPr="00AF6B5A" w:rsidRDefault="004E157A" w:rsidP="005F78CF">
      <w:pPr>
        <w:pStyle w:val="ListParagraph"/>
        <w:numPr>
          <w:ilvl w:val="0"/>
          <w:numId w:val="20"/>
        </w:numPr>
        <w:rPr>
          <w:highlight w:val="yellow"/>
          <w:lang w:val="en-GB" w:eastAsia="nl-NL"/>
        </w:rPr>
      </w:pPr>
      <w:r w:rsidRPr="00AF6B5A">
        <w:rPr>
          <w:highlight w:val="yellow"/>
          <w:lang w:val="en-GB" w:eastAsia="nl-NL"/>
        </w:rPr>
        <w:t>Organize files neatly in folders</w:t>
      </w:r>
    </w:p>
    <w:p w:rsidR="000234A8" w:rsidRDefault="000234A8" w:rsidP="005F78CF">
      <w:pPr>
        <w:pStyle w:val="ListParagraph"/>
        <w:numPr>
          <w:ilvl w:val="0"/>
          <w:numId w:val="20"/>
        </w:numPr>
        <w:rPr>
          <w:lang w:val="en-GB" w:eastAsia="nl-NL"/>
        </w:rPr>
      </w:pPr>
      <w:r>
        <w:rPr>
          <w:lang w:val="en-GB" w:eastAsia="nl-NL"/>
        </w:rPr>
        <w:t>Logical and consistent names for variables, id’s and classes</w:t>
      </w:r>
    </w:p>
    <w:p w:rsidR="00C15F3E" w:rsidRDefault="00A91DBD" w:rsidP="005F78CF">
      <w:pPr>
        <w:pStyle w:val="ListParagraph"/>
        <w:numPr>
          <w:ilvl w:val="0"/>
          <w:numId w:val="20"/>
        </w:numPr>
        <w:rPr>
          <w:lang w:val="en-GB" w:eastAsia="nl-NL"/>
        </w:rPr>
      </w:pPr>
      <w:r>
        <w:rPr>
          <w:lang w:val="en-GB" w:eastAsia="nl-NL"/>
        </w:rPr>
        <w:t>Indent code with tab</w:t>
      </w:r>
      <w:r w:rsidR="00F248B4">
        <w:rPr>
          <w:lang w:val="en-GB" w:eastAsia="nl-NL"/>
        </w:rPr>
        <w:t>s</w:t>
      </w:r>
    </w:p>
    <w:p w:rsidR="00832025" w:rsidRPr="00AF6B5A" w:rsidRDefault="00F036A1" w:rsidP="005F78CF">
      <w:pPr>
        <w:pStyle w:val="ListParagraph"/>
        <w:numPr>
          <w:ilvl w:val="0"/>
          <w:numId w:val="20"/>
        </w:numPr>
        <w:rPr>
          <w:highlight w:val="yellow"/>
          <w:lang w:val="en-GB" w:eastAsia="nl-NL"/>
        </w:rPr>
      </w:pPr>
      <w:r w:rsidRPr="00AF6B5A">
        <w:rPr>
          <w:highlight w:val="yellow"/>
          <w:lang w:val="en-GB" w:eastAsia="nl-NL"/>
        </w:rPr>
        <w:t>Make</w:t>
      </w:r>
      <w:r w:rsidR="00832025" w:rsidRPr="00AF6B5A">
        <w:rPr>
          <w:highlight w:val="yellow"/>
          <w:lang w:val="en-GB" w:eastAsia="nl-NL"/>
        </w:rPr>
        <w:t xml:space="preserve"> </w:t>
      </w:r>
      <w:r w:rsidRPr="00AF6B5A">
        <w:rPr>
          <w:highlight w:val="yellow"/>
          <w:lang w:val="en-GB" w:eastAsia="nl-NL"/>
        </w:rPr>
        <w:t>a separate file for the database connection</w:t>
      </w:r>
      <w:r w:rsidR="00895B85" w:rsidRPr="00AF6B5A">
        <w:rPr>
          <w:highlight w:val="yellow"/>
          <w:lang w:val="en-GB" w:eastAsia="nl-NL"/>
        </w:rPr>
        <w:t xml:space="preserve"> and use PHP include to include this file on necessary pages.</w:t>
      </w:r>
    </w:p>
    <w:p w:rsidR="00680F48" w:rsidRPr="00AF6B5A" w:rsidRDefault="00680F48" w:rsidP="00680F48">
      <w:pPr>
        <w:pStyle w:val="ListParagraph"/>
        <w:numPr>
          <w:ilvl w:val="0"/>
          <w:numId w:val="20"/>
        </w:numPr>
        <w:rPr>
          <w:highlight w:val="yellow"/>
          <w:lang w:val="en-GB" w:eastAsia="nl-NL"/>
        </w:rPr>
      </w:pPr>
      <w:r w:rsidRPr="00AF6B5A">
        <w:rPr>
          <w:highlight w:val="yellow"/>
          <w:lang w:val="en-GB" w:eastAsia="nl-NL"/>
        </w:rPr>
        <w:t>Use PHP Sessions to store and retrieve products in a shopping cart</w:t>
      </w:r>
    </w:p>
    <w:p w:rsidR="00C15F3E" w:rsidRPr="00C15F3E" w:rsidRDefault="00C15F3E" w:rsidP="00C15F3E">
      <w:pPr>
        <w:pStyle w:val="ListParagraph"/>
        <w:numPr>
          <w:ilvl w:val="0"/>
          <w:numId w:val="20"/>
        </w:numPr>
        <w:rPr>
          <w:lang w:val="en-GB" w:eastAsia="nl-NL"/>
        </w:rPr>
      </w:pPr>
      <w:r>
        <w:rPr>
          <w:lang w:val="en-GB" w:eastAsia="nl-NL"/>
        </w:rPr>
        <w:t>Use hover effect on hyperlinks and buttons</w:t>
      </w:r>
    </w:p>
    <w:p w:rsidR="00B96724" w:rsidRPr="00AF6B5A" w:rsidRDefault="00A8658A" w:rsidP="00B96724">
      <w:pPr>
        <w:pStyle w:val="ListParagraph"/>
        <w:numPr>
          <w:ilvl w:val="0"/>
          <w:numId w:val="20"/>
        </w:numPr>
        <w:rPr>
          <w:highlight w:val="yellow"/>
          <w:lang w:val="en-GB" w:eastAsia="nl-NL"/>
        </w:rPr>
      </w:pPr>
      <w:r w:rsidRPr="00AF6B5A">
        <w:rPr>
          <w:highlight w:val="yellow"/>
          <w:lang w:val="en-GB" w:eastAsia="nl-NL"/>
        </w:rPr>
        <w:t xml:space="preserve">When the </w:t>
      </w:r>
      <w:r w:rsidR="00083782" w:rsidRPr="00AF6B5A">
        <w:rPr>
          <w:highlight w:val="yellow"/>
          <w:lang w:val="en-GB" w:eastAsia="nl-NL"/>
        </w:rPr>
        <w:t>visitor</w:t>
      </w:r>
      <w:r w:rsidRPr="00AF6B5A">
        <w:rPr>
          <w:highlight w:val="yellow"/>
          <w:lang w:val="en-GB" w:eastAsia="nl-NL"/>
        </w:rPr>
        <w:t xml:space="preserve"> clicks on a specific category the </w:t>
      </w:r>
      <w:proofErr w:type="spellStart"/>
      <w:r w:rsidRPr="00AF6B5A">
        <w:rPr>
          <w:highlight w:val="yellow"/>
          <w:lang w:val="en-GB" w:eastAsia="nl-NL"/>
        </w:rPr>
        <w:t>colors</w:t>
      </w:r>
      <w:proofErr w:type="spellEnd"/>
      <w:r w:rsidRPr="00AF6B5A">
        <w:rPr>
          <w:highlight w:val="yellow"/>
          <w:lang w:val="en-GB" w:eastAsia="nl-NL"/>
        </w:rPr>
        <w:t xml:space="preserve"> of the elements </w:t>
      </w:r>
      <w:r w:rsidR="00B76334" w:rsidRPr="00AF6B5A">
        <w:rPr>
          <w:highlight w:val="yellow"/>
          <w:lang w:val="en-GB" w:eastAsia="nl-NL"/>
        </w:rPr>
        <w:t xml:space="preserve">on the product page </w:t>
      </w:r>
      <w:r w:rsidRPr="00AF6B5A">
        <w:rPr>
          <w:highlight w:val="yellow"/>
          <w:lang w:val="en-GB" w:eastAsia="nl-NL"/>
        </w:rPr>
        <w:t>should chan</w:t>
      </w:r>
      <w:r w:rsidR="006A35A5" w:rsidRPr="00AF6B5A">
        <w:rPr>
          <w:highlight w:val="yellow"/>
          <w:lang w:val="en-GB" w:eastAsia="nl-NL"/>
        </w:rPr>
        <w:t>ge</w:t>
      </w:r>
      <w:r w:rsidR="00C03608" w:rsidRPr="00AF6B5A">
        <w:rPr>
          <w:highlight w:val="yellow"/>
          <w:lang w:val="en-GB" w:eastAsia="nl-NL"/>
        </w:rPr>
        <w:t>.</w:t>
      </w:r>
    </w:p>
    <w:p w:rsidR="00973315" w:rsidRPr="00AF6B5A" w:rsidRDefault="00973315" w:rsidP="00B96724">
      <w:pPr>
        <w:pStyle w:val="ListParagraph"/>
        <w:numPr>
          <w:ilvl w:val="0"/>
          <w:numId w:val="20"/>
        </w:numPr>
        <w:rPr>
          <w:highlight w:val="yellow"/>
          <w:lang w:val="en-GB" w:eastAsia="nl-NL"/>
        </w:rPr>
      </w:pPr>
      <w:r w:rsidRPr="00AF6B5A">
        <w:rPr>
          <w:highlight w:val="yellow"/>
          <w:lang w:val="en-GB" w:eastAsia="nl-NL"/>
        </w:rPr>
        <w:t xml:space="preserve">Working contact form with </w:t>
      </w:r>
      <w:proofErr w:type="spellStart"/>
      <w:r w:rsidR="00CF035F" w:rsidRPr="00AF6B5A">
        <w:rPr>
          <w:highlight w:val="yellow"/>
          <w:lang w:val="en-GB" w:eastAsia="nl-NL"/>
        </w:rPr>
        <w:t>PHPmailer</w:t>
      </w:r>
      <w:proofErr w:type="spellEnd"/>
      <w:r w:rsidRPr="00AF6B5A">
        <w:rPr>
          <w:highlight w:val="yellow"/>
          <w:lang w:val="en-GB" w:eastAsia="nl-NL"/>
        </w:rPr>
        <w:t xml:space="preserve"> or Mail function</w:t>
      </w:r>
    </w:p>
    <w:p w:rsidR="00AE6D2F" w:rsidRPr="00AE6D2F" w:rsidRDefault="007A7647" w:rsidP="00AE6D2F">
      <w:pPr>
        <w:pStyle w:val="Heading1"/>
        <w:rPr>
          <w:lang w:val="en-GB" w:eastAsia="nl-NL"/>
        </w:rPr>
      </w:pPr>
      <w:r>
        <w:rPr>
          <w:lang w:val="en-GB" w:eastAsia="nl-NL"/>
        </w:rPr>
        <w:t>Could</w:t>
      </w:r>
      <w:r w:rsidR="0058004A">
        <w:rPr>
          <w:lang w:val="en-GB" w:eastAsia="nl-NL"/>
        </w:rPr>
        <w:br/>
      </w:r>
      <w:r w:rsidR="0058004A">
        <w:rPr>
          <w:rFonts w:eastAsia="Times New Roman"/>
          <w:sz w:val="24"/>
          <w:szCs w:val="24"/>
          <w:lang w:val="en-GB" w:eastAsia="nl-NL"/>
        </w:rPr>
        <w:t>should (grade 8</w:t>
      </w:r>
      <w:r w:rsidR="0058004A" w:rsidRPr="00C86AB3">
        <w:rPr>
          <w:rFonts w:eastAsia="Times New Roman"/>
          <w:sz w:val="24"/>
          <w:szCs w:val="24"/>
          <w:lang w:val="en-GB" w:eastAsia="nl-NL"/>
        </w:rPr>
        <w:t>,5</w:t>
      </w:r>
      <w:r w:rsidR="0058004A">
        <w:rPr>
          <w:rFonts w:eastAsia="Times New Roman"/>
          <w:sz w:val="24"/>
          <w:szCs w:val="24"/>
          <w:lang w:val="en-GB" w:eastAsia="nl-NL"/>
        </w:rPr>
        <w:t xml:space="preserve"> – 10.0</w:t>
      </w:r>
      <w:r w:rsidR="0058004A" w:rsidRPr="00C86AB3">
        <w:rPr>
          <w:rFonts w:eastAsia="Times New Roman"/>
          <w:sz w:val="24"/>
          <w:szCs w:val="24"/>
          <w:lang w:val="en-GB" w:eastAsia="nl-NL"/>
        </w:rPr>
        <w:t>)</w:t>
      </w:r>
    </w:p>
    <w:p w:rsidR="00AE6D2F" w:rsidRPr="00AF6B5A" w:rsidRDefault="00AE6D2F" w:rsidP="009855B1">
      <w:pPr>
        <w:pStyle w:val="ListParagraph"/>
        <w:numPr>
          <w:ilvl w:val="0"/>
          <w:numId w:val="22"/>
        </w:numPr>
        <w:rPr>
          <w:highlight w:val="yellow"/>
          <w:lang w:val="en-GB" w:eastAsia="nl-NL"/>
        </w:rPr>
      </w:pPr>
      <w:r w:rsidRPr="00AF6B5A">
        <w:rPr>
          <w:highlight w:val="yellow"/>
          <w:lang w:val="en-GB" w:eastAsia="nl-NL"/>
        </w:rPr>
        <w:t>Use checkboxes on the product page to store multiple products at once in the shopping cart</w:t>
      </w:r>
    </w:p>
    <w:p w:rsidR="009B2A50" w:rsidRPr="00AF6B5A" w:rsidRDefault="0009542B" w:rsidP="00AE6D2F">
      <w:pPr>
        <w:pStyle w:val="ListParagraph"/>
        <w:numPr>
          <w:ilvl w:val="0"/>
          <w:numId w:val="22"/>
        </w:numPr>
        <w:rPr>
          <w:highlight w:val="yellow"/>
          <w:lang w:val="en-GB" w:eastAsia="nl-NL"/>
        </w:rPr>
      </w:pPr>
      <w:r w:rsidRPr="00AF6B5A">
        <w:rPr>
          <w:highlight w:val="yellow"/>
          <w:lang w:val="en-GB" w:eastAsia="nl-NL"/>
        </w:rPr>
        <w:t>Make a product detail page with multiple images</w:t>
      </w:r>
      <w:r w:rsidR="00C13FB3" w:rsidRPr="00AF6B5A">
        <w:rPr>
          <w:highlight w:val="yellow"/>
          <w:lang w:val="en-GB" w:eastAsia="nl-NL"/>
        </w:rPr>
        <w:t xml:space="preserve"> of the product</w:t>
      </w:r>
      <w:r w:rsidRPr="00AF6B5A">
        <w:rPr>
          <w:highlight w:val="yellow"/>
          <w:lang w:val="en-GB" w:eastAsia="nl-NL"/>
        </w:rPr>
        <w:t>, name of the product, short description, possibility to add more than one product in the shopping cart, order button</w:t>
      </w:r>
      <w:r w:rsidR="001E2650" w:rsidRPr="00AF6B5A">
        <w:rPr>
          <w:highlight w:val="yellow"/>
          <w:lang w:val="en-GB" w:eastAsia="nl-NL"/>
        </w:rPr>
        <w:t>.</w:t>
      </w:r>
    </w:p>
    <w:p w:rsidR="007A7647" w:rsidRDefault="007A7647" w:rsidP="00FA2029">
      <w:pPr>
        <w:pStyle w:val="Heading1"/>
        <w:rPr>
          <w:lang w:val="en-GB" w:eastAsia="nl-NL"/>
        </w:rPr>
      </w:pPr>
      <w:r>
        <w:rPr>
          <w:lang w:val="en-GB" w:eastAsia="nl-NL"/>
        </w:rPr>
        <w:t>Won’t</w:t>
      </w:r>
    </w:p>
    <w:p w:rsidR="007A7647" w:rsidRDefault="00D74D68" w:rsidP="00D74D68">
      <w:pPr>
        <w:pStyle w:val="ListParagraph"/>
        <w:numPr>
          <w:ilvl w:val="0"/>
          <w:numId w:val="21"/>
        </w:numPr>
        <w:rPr>
          <w:lang w:val="en-GB" w:eastAsia="nl-NL"/>
        </w:rPr>
      </w:pPr>
      <w:r>
        <w:rPr>
          <w:lang w:val="en-GB" w:eastAsia="nl-NL"/>
        </w:rPr>
        <w:t>Use a</w:t>
      </w:r>
      <w:r w:rsidR="003D3D09">
        <w:rPr>
          <w:lang w:val="en-GB" w:eastAsia="nl-NL"/>
        </w:rPr>
        <w:t>n</w:t>
      </w:r>
      <w:r>
        <w:rPr>
          <w:lang w:val="en-GB" w:eastAsia="nl-NL"/>
        </w:rPr>
        <w:t xml:space="preserve"> open source or commercial ecommerce solution!</w:t>
      </w:r>
    </w:p>
    <w:p w:rsidR="00EA6EFD" w:rsidRDefault="00EA6EFD" w:rsidP="00D74D68">
      <w:pPr>
        <w:pStyle w:val="ListParagraph"/>
        <w:numPr>
          <w:ilvl w:val="0"/>
          <w:numId w:val="21"/>
        </w:numPr>
        <w:rPr>
          <w:lang w:val="en-GB" w:eastAsia="nl-NL"/>
        </w:rPr>
      </w:pPr>
      <w:r>
        <w:rPr>
          <w:lang w:val="en-GB" w:eastAsia="nl-NL"/>
        </w:rPr>
        <w:t>Use a template or a front-end framework like bootstrap!</w:t>
      </w:r>
    </w:p>
    <w:p w:rsidR="006976BA" w:rsidRPr="00D74D68" w:rsidRDefault="006976BA" w:rsidP="006976BA">
      <w:pPr>
        <w:pStyle w:val="ListParagraph"/>
        <w:rPr>
          <w:lang w:val="en-GB" w:eastAsia="nl-NL"/>
        </w:rPr>
      </w:pPr>
    </w:p>
    <w:p w:rsidR="007B3FDD" w:rsidRDefault="007C2CFD" w:rsidP="007B3FDD">
      <w:pPr>
        <w:rPr>
          <w:lang w:val="en-GB"/>
        </w:rPr>
      </w:pPr>
      <w:r w:rsidRPr="007B3FDD">
        <w:rPr>
          <w:rStyle w:val="Heading2Char"/>
        </w:rPr>
        <w:t>Tips, Resources</w:t>
      </w:r>
    </w:p>
    <w:p w:rsidR="007B3FDD" w:rsidRPr="00433241" w:rsidRDefault="007E4ED8" w:rsidP="007B3FDD">
      <w:pPr>
        <w:pStyle w:val="ListParagraph"/>
        <w:numPr>
          <w:ilvl w:val="0"/>
          <w:numId w:val="12"/>
        </w:numPr>
        <w:rPr>
          <w:szCs w:val="22"/>
        </w:rPr>
      </w:pPr>
      <w:r w:rsidRPr="00433241">
        <w:rPr>
          <w:szCs w:val="22"/>
        </w:rPr>
        <w:t xml:space="preserve">Use classroom examples and </w:t>
      </w:r>
      <w:r w:rsidR="00312747" w:rsidRPr="00433241">
        <w:rPr>
          <w:szCs w:val="22"/>
        </w:rPr>
        <w:t>PowerPoint sheets</w:t>
      </w:r>
      <w:r w:rsidRPr="00433241">
        <w:rPr>
          <w:szCs w:val="22"/>
        </w:rPr>
        <w:t xml:space="preserve"> from </w:t>
      </w:r>
      <w:proofErr w:type="spellStart"/>
      <w:r w:rsidRPr="00433241">
        <w:rPr>
          <w:szCs w:val="22"/>
        </w:rPr>
        <w:t>N@tschool</w:t>
      </w:r>
      <w:proofErr w:type="spellEnd"/>
      <w:r w:rsidRPr="00433241">
        <w:rPr>
          <w:szCs w:val="22"/>
        </w:rPr>
        <w:t>.</w:t>
      </w:r>
    </w:p>
    <w:p w:rsidR="007B3FDD" w:rsidRDefault="001B7D2A" w:rsidP="007B3FDD">
      <w:pPr>
        <w:pStyle w:val="ListParagraph"/>
        <w:numPr>
          <w:ilvl w:val="0"/>
          <w:numId w:val="12"/>
        </w:numPr>
        <w:rPr>
          <w:szCs w:val="22"/>
        </w:rPr>
      </w:pPr>
      <w:r w:rsidRPr="00433241">
        <w:rPr>
          <w:szCs w:val="22"/>
        </w:rPr>
        <w:t>Make b</w:t>
      </w:r>
      <w:r w:rsidR="007C2CFD" w:rsidRPr="00433241">
        <w:rPr>
          <w:szCs w:val="22"/>
        </w:rPr>
        <w:t>ackup</w:t>
      </w:r>
      <w:r w:rsidRPr="00433241">
        <w:rPr>
          <w:szCs w:val="22"/>
        </w:rPr>
        <w:t>s</w:t>
      </w:r>
      <w:r w:rsidR="00FE1BBB" w:rsidRPr="00433241">
        <w:rPr>
          <w:szCs w:val="22"/>
        </w:rPr>
        <w:t xml:space="preserve">: external hard drive or </w:t>
      </w:r>
      <w:r w:rsidR="00404986" w:rsidRPr="00433241">
        <w:rPr>
          <w:szCs w:val="22"/>
        </w:rPr>
        <w:t>cloud storage</w:t>
      </w:r>
    </w:p>
    <w:p w:rsidR="00434708" w:rsidRDefault="00434708" w:rsidP="007B3FDD">
      <w:pPr>
        <w:pStyle w:val="ListParagraph"/>
        <w:numPr>
          <w:ilvl w:val="0"/>
          <w:numId w:val="12"/>
        </w:numPr>
        <w:rPr>
          <w:szCs w:val="22"/>
        </w:rPr>
      </w:pPr>
      <w:r>
        <w:rPr>
          <w:szCs w:val="22"/>
        </w:rPr>
        <w:t xml:space="preserve">Upload your finished assignment in </w:t>
      </w:r>
      <w:proofErr w:type="spellStart"/>
      <w:r>
        <w:rPr>
          <w:szCs w:val="22"/>
        </w:rPr>
        <w:t>N@tschool</w:t>
      </w:r>
      <w:proofErr w:type="spellEnd"/>
      <w:r>
        <w:rPr>
          <w:szCs w:val="22"/>
        </w:rPr>
        <w:t xml:space="preserve">. </w:t>
      </w:r>
      <w:r w:rsidR="003C2B67">
        <w:rPr>
          <w:szCs w:val="22"/>
        </w:rPr>
        <w:t xml:space="preserve">Use </w:t>
      </w:r>
      <w:proofErr w:type="spellStart"/>
      <w:r w:rsidR="003C2B67">
        <w:rPr>
          <w:szCs w:val="22"/>
        </w:rPr>
        <w:t>Winrar</w:t>
      </w:r>
      <w:proofErr w:type="spellEnd"/>
      <w:r w:rsidR="003C2B67">
        <w:rPr>
          <w:szCs w:val="22"/>
        </w:rPr>
        <w:t xml:space="preserve"> or 7-zip to </w:t>
      </w:r>
      <w:r w:rsidR="0029402D">
        <w:rPr>
          <w:szCs w:val="22"/>
        </w:rPr>
        <w:t>pack your files</w:t>
      </w:r>
    </w:p>
    <w:p w:rsidR="009E46D9" w:rsidRDefault="009E46D9" w:rsidP="009E46D9">
      <w:pPr>
        <w:pStyle w:val="ListParagraph"/>
        <w:numPr>
          <w:ilvl w:val="1"/>
          <w:numId w:val="12"/>
        </w:numPr>
        <w:rPr>
          <w:szCs w:val="22"/>
        </w:rPr>
      </w:pPr>
      <w:r>
        <w:rPr>
          <w:szCs w:val="22"/>
        </w:rPr>
        <w:t>Only .7zip or .</w:t>
      </w:r>
      <w:proofErr w:type="spellStart"/>
      <w:r>
        <w:rPr>
          <w:szCs w:val="22"/>
        </w:rPr>
        <w:t>rar</w:t>
      </w:r>
      <w:proofErr w:type="spellEnd"/>
      <w:r>
        <w:rPr>
          <w:szCs w:val="22"/>
        </w:rPr>
        <w:t xml:space="preserve"> </w:t>
      </w:r>
      <w:r w:rsidR="0099394E">
        <w:rPr>
          <w:szCs w:val="22"/>
        </w:rPr>
        <w:t xml:space="preserve">file </w:t>
      </w:r>
      <w:r w:rsidR="0029402D">
        <w:rPr>
          <w:szCs w:val="22"/>
        </w:rPr>
        <w:t>extension allowed</w:t>
      </w:r>
    </w:p>
    <w:p w:rsidR="00B6724A" w:rsidRDefault="00B6724A" w:rsidP="00B6724A">
      <w:pPr>
        <w:pStyle w:val="ListParagraph"/>
        <w:numPr>
          <w:ilvl w:val="1"/>
          <w:numId w:val="12"/>
        </w:numPr>
        <w:rPr>
          <w:b/>
          <w:i/>
        </w:rPr>
      </w:pPr>
      <w:r w:rsidRPr="00EF58BC">
        <w:t xml:space="preserve">Filename: </w:t>
      </w:r>
      <w:proofErr w:type="spellStart"/>
      <w:r w:rsidRPr="00A71872">
        <w:rPr>
          <w:b/>
          <w:i/>
        </w:rPr>
        <w:t>firstname_lastname_</w:t>
      </w:r>
      <w:r>
        <w:rPr>
          <w:b/>
          <w:i/>
        </w:rPr>
        <w:t>gameworld</w:t>
      </w:r>
      <w:r w:rsidRPr="00A71872">
        <w:rPr>
          <w:b/>
          <w:i/>
        </w:rPr>
        <w:t>.rar</w:t>
      </w:r>
      <w:proofErr w:type="spellEnd"/>
    </w:p>
    <w:p w:rsidR="00B6724A" w:rsidRPr="00B6724A" w:rsidRDefault="00B6724A" w:rsidP="00B6724A">
      <w:pPr>
        <w:pStyle w:val="ListParagraph"/>
        <w:numPr>
          <w:ilvl w:val="1"/>
          <w:numId w:val="12"/>
        </w:numPr>
      </w:pPr>
      <w:r w:rsidRPr="001E2722">
        <w:t xml:space="preserve">Filename example: </w:t>
      </w:r>
      <w:proofErr w:type="spellStart"/>
      <w:r>
        <w:t>john_doe_</w:t>
      </w:r>
      <w:r w:rsidR="00D0298A">
        <w:t>gameworld</w:t>
      </w:r>
      <w:r>
        <w:t>.rar</w:t>
      </w:r>
      <w:proofErr w:type="spellEnd"/>
    </w:p>
    <w:p w:rsidR="00501F8B" w:rsidRDefault="00C8459B" w:rsidP="002B3688">
      <w:pPr>
        <w:pStyle w:val="ListParagraph"/>
        <w:numPr>
          <w:ilvl w:val="0"/>
          <w:numId w:val="12"/>
        </w:numPr>
        <w:rPr>
          <w:szCs w:val="22"/>
        </w:rPr>
      </w:pPr>
      <w:r>
        <w:rPr>
          <w:szCs w:val="22"/>
        </w:rPr>
        <w:t xml:space="preserve">PHP and MySQL: </w:t>
      </w:r>
    </w:p>
    <w:p w:rsidR="003F3012" w:rsidRDefault="00D50134" w:rsidP="003F3012">
      <w:pPr>
        <w:pStyle w:val="ListParagraph"/>
        <w:numPr>
          <w:ilvl w:val="1"/>
          <w:numId w:val="12"/>
        </w:numPr>
        <w:rPr>
          <w:szCs w:val="22"/>
        </w:rPr>
      </w:pPr>
      <w:hyperlink r:id="rId13" w:history="1">
        <w:r w:rsidR="003F3012" w:rsidRPr="005643D8">
          <w:rPr>
            <w:rStyle w:val="Hyperlink"/>
            <w:szCs w:val="22"/>
          </w:rPr>
          <w:t>https://www.w3schools.com/php/php_mys</w:t>
        </w:r>
        <w:r w:rsidR="003F3012" w:rsidRPr="005643D8">
          <w:rPr>
            <w:rStyle w:val="Hyperlink"/>
            <w:szCs w:val="22"/>
          </w:rPr>
          <w:t>q</w:t>
        </w:r>
        <w:r w:rsidR="003F3012" w:rsidRPr="005643D8">
          <w:rPr>
            <w:rStyle w:val="Hyperlink"/>
            <w:szCs w:val="22"/>
          </w:rPr>
          <w:t>l_connect.asp</w:t>
        </w:r>
      </w:hyperlink>
    </w:p>
    <w:p w:rsidR="003F3012" w:rsidRDefault="00D50134" w:rsidP="003F3012">
      <w:pPr>
        <w:pStyle w:val="ListParagraph"/>
        <w:numPr>
          <w:ilvl w:val="1"/>
          <w:numId w:val="12"/>
        </w:numPr>
        <w:rPr>
          <w:szCs w:val="22"/>
        </w:rPr>
      </w:pPr>
      <w:hyperlink r:id="rId14" w:history="1">
        <w:r w:rsidR="0009616C" w:rsidRPr="005643D8">
          <w:rPr>
            <w:rStyle w:val="Hyperlink"/>
            <w:szCs w:val="22"/>
          </w:rPr>
          <w:t>https://www.w3schools.</w:t>
        </w:r>
        <w:r w:rsidR="0009616C" w:rsidRPr="005643D8">
          <w:rPr>
            <w:rStyle w:val="Hyperlink"/>
            <w:szCs w:val="22"/>
          </w:rPr>
          <w:t>c</w:t>
        </w:r>
        <w:r w:rsidR="0009616C" w:rsidRPr="005643D8">
          <w:rPr>
            <w:rStyle w:val="Hyperlink"/>
            <w:szCs w:val="22"/>
          </w:rPr>
          <w:t>om</w:t>
        </w:r>
        <w:bookmarkStart w:id="0" w:name="_GoBack"/>
        <w:bookmarkEnd w:id="0"/>
        <w:r w:rsidR="0009616C" w:rsidRPr="005643D8">
          <w:rPr>
            <w:rStyle w:val="Hyperlink"/>
            <w:szCs w:val="22"/>
          </w:rPr>
          <w:t>/</w:t>
        </w:r>
        <w:r w:rsidR="0009616C" w:rsidRPr="005643D8">
          <w:rPr>
            <w:rStyle w:val="Hyperlink"/>
            <w:szCs w:val="22"/>
          </w:rPr>
          <w:t>php/php_mysql_select.asp</w:t>
        </w:r>
      </w:hyperlink>
    </w:p>
    <w:p w:rsidR="0009616C" w:rsidRDefault="00D50134" w:rsidP="0009616C">
      <w:pPr>
        <w:pStyle w:val="ListParagraph"/>
        <w:numPr>
          <w:ilvl w:val="1"/>
          <w:numId w:val="12"/>
        </w:numPr>
        <w:rPr>
          <w:szCs w:val="22"/>
        </w:rPr>
      </w:pPr>
      <w:hyperlink r:id="rId15" w:history="1">
        <w:r w:rsidR="00E9247C" w:rsidRPr="005643D8">
          <w:rPr>
            <w:rStyle w:val="Hyperlink"/>
            <w:szCs w:val="22"/>
          </w:rPr>
          <w:t>https://www.w3schools.com/php/php_looping.asp</w:t>
        </w:r>
      </w:hyperlink>
    </w:p>
    <w:p w:rsidR="00E9247C" w:rsidRDefault="00D50134" w:rsidP="00E9247C">
      <w:pPr>
        <w:pStyle w:val="ListParagraph"/>
        <w:numPr>
          <w:ilvl w:val="1"/>
          <w:numId w:val="12"/>
        </w:numPr>
        <w:rPr>
          <w:szCs w:val="22"/>
        </w:rPr>
      </w:pPr>
      <w:hyperlink r:id="rId16" w:history="1">
        <w:r w:rsidR="0090633E" w:rsidRPr="005643D8">
          <w:rPr>
            <w:rStyle w:val="Hyperlink"/>
            <w:szCs w:val="22"/>
          </w:rPr>
          <w:t>https://www.w3schools.com/php/php_sessions.asp</w:t>
        </w:r>
      </w:hyperlink>
    </w:p>
    <w:p w:rsidR="0090633E" w:rsidRDefault="0090633E" w:rsidP="0090633E">
      <w:pPr>
        <w:pStyle w:val="ListParagraph"/>
        <w:numPr>
          <w:ilvl w:val="0"/>
          <w:numId w:val="12"/>
        </w:numPr>
        <w:rPr>
          <w:szCs w:val="22"/>
        </w:rPr>
      </w:pPr>
      <w:r>
        <w:rPr>
          <w:szCs w:val="22"/>
        </w:rPr>
        <w:t>HTML:</w:t>
      </w:r>
    </w:p>
    <w:p w:rsidR="0032742F" w:rsidRDefault="00D50134" w:rsidP="00415402">
      <w:pPr>
        <w:pStyle w:val="ListParagraph"/>
        <w:numPr>
          <w:ilvl w:val="1"/>
          <w:numId w:val="12"/>
        </w:numPr>
        <w:rPr>
          <w:szCs w:val="22"/>
        </w:rPr>
      </w:pPr>
      <w:hyperlink r:id="rId17" w:history="1">
        <w:r w:rsidR="00415402" w:rsidRPr="005643D8">
          <w:rPr>
            <w:rStyle w:val="Hyperlink"/>
            <w:szCs w:val="22"/>
          </w:rPr>
          <w:t>https://www.w3schools.com/tags/tag_nav.asp</w:t>
        </w:r>
      </w:hyperlink>
    </w:p>
    <w:p w:rsidR="00415402" w:rsidRDefault="00415402" w:rsidP="00415402">
      <w:pPr>
        <w:pStyle w:val="ListParagraph"/>
        <w:numPr>
          <w:ilvl w:val="1"/>
          <w:numId w:val="12"/>
        </w:numPr>
        <w:rPr>
          <w:szCs w:val="22"/>
        </w:rPr>
      </w:pPr>
      <w:r w:rsidRPr="00415402">
        <w:rPr>
          <w:szCs w:val="22"/>
        </w:rPr>
        <w:t>https://www.w3schools.com/tags/tag_footer.asp</w:t>
      </w:r>
    </w:p>
    <w:p w:rsidR="0090633E" w:rsidRDefault="00D50134" w:rsidP="00217878">
      <w:pPr>
        <w:pStyle w:val="ListParagraph"/>
        <w:numPr>
          <w:ilvl w:val="1"/>
          <w:numId w:val="12"/>
        </w:numPr>
        <w:rPr>
          <w:szCs w:val="22"/>
        </w:rPr>
      </w:pPr>
      <w:hyperlink r:id="rId18" w:history="1">
        <w:r w:rsidR="006C6C26" w:rsidRPr="005643D8">
          <w:rPr>
            <w:rStyle w:val="Hyperlink"/>
            <w:szCs w:val="22"/>
          </w:rPr>
          <w:t>https://www.w3schools.com/cssref/pr_class_float.asp</w:t>
        </w:r>
      </w:hyperlink>
    </w:p>
    <w:p w:rsidR="006C6C26" w:rsidRDefault="00D50134" w:rsidP="006C6C26">
      <w:pPr>
        <w:pStyle w:val="ListParagraph"/>
        <w:numPr>
          <w:ilvl w:val="1"/>
          <w:numId w:val="12"/>
        </w:numPr>
        <w:rPr>
          <w:szCs w:val="22"/>
        </w:rPr>
      </w:pPr>
      <w:hyperlink r:id="rId19" w:history="1">
        <w:r w:rsidR="006C24E6" w:rsidRPr="005643D8">
          <w:rPr>
            <w:rStyle w:val="Hyperlink"/>
            <w:szCs w:val="22"/>
          </w:rPr>
          <w:t>https://www.w3schools.com/html/html_forms.asp</w:t>
        </w:r>
      </w:hyperlink>
    </w:p>
    <w:p w:rsidR="006C24E6" w:rsidRDefault="006C24E6" w:rsidP="006C24E6">
      <w:pPr>
        <w:pStyle w:val="ListParagraph"/>
        <w:numPr>
          <w:ilvl w:val="0"/>
          <w:numId w:val="12"/>
        </w:numPr>
        <w:rPr>
          <w:szCs w:val="22"/>
        </w:rPr>
      </w:pPr>
      <w:r>
        <w:rPr>
          <w:szCs w:val="22"/>
        </w:rPr>
        <w:t>Online courses:</w:t>
      </w:r>
    </w:p>
    <w:p w:rsidR="000B753B" w:rsidRPr="00253E76" w:rsidRDefault="000B753B" w:rsidP="00253E76">
      <w:pPr>
        <w:pStyle w:val="ListParagraph"/>
        <w:numPr>
          <w:ilvl w:val="1"/>
          <w:numId w:val="12"/>
        </w:numPr>
        <w:rPr>
          <w:szCs w:val="22"/>
        </w:rPr>
      </w:pPr>
      <w:r>
        <w:rPr>
          <w:szCs w:val="22"/>
        </w:rPr>
        <w:t>www.udacity.com</w:t>
      </w:r>
    </w:p>
    <w:p w:rsidR="002B3688" w:rsidRDefault="00D50134" w:rsidP="006C24E6">
      <w:pPr>
        <w:pStyle w:val="ListParagraph"/>
        <w:numPr>
          <w:ilvl w:val="1"/>
          <w:numId w:val="12"/>
        </w:numPr>
        <w:rPr>
          <w:szCs w:val="22"/>
        </w:rPr>
      </w:pPr>
      <w:hyperlink r:id="rId20" w:history="1">
        <w:r w:rsidR="00F220F2" w:rsidRPr="006D1134">
          <w:rPr>
            <w:rStyle w:val="Hyperlink"/>
            <w:szCs w:val="22"/>
          </w:rPr>
          <w:t>www.codecademy.com</w:t>
        </w:r>
      </w:hyperlink>
    </w:p>
    <w:p w:rsidR="00F220F2" w:rsidRDefault="00D50134" w:rsidP="006C24E6">
      <w:pPr>
        <w:pStyle w:val="ListParagraph"/>
        <w:numPr>
          <w:ilvl w:val="1"/>
          <w:numId w:val="12"/>
        </w:numPr>
        <w:rPr>
          <w:szCs w:val="22"/>
        </w:rPr>
      </w:pPr>
      <w:hyperlink r:id="rId21" w:history="1">
        <w:r w:rsidR="00F575F4" w:rsidRPr="005643D8">
          <w:rPr>
            <w:rStyle w:val="Hyperlink"/>
            <w:szCs w:val="22"/>
          </w:rPr>
          <w:t>www.freecodecamp.com</w:t>
        </w:r>
      </w:hyperlink>
    </w:p>
    <w:p w:rsidR="00B61790" w:rsidRPr="008E2C91" w:rsidRDefault="00F10D4E" w:rsidP="006C6796">
      <w:pPr>
        <w:pStyle w:val="ListParagraph"/>
        <w:numPr>
          <w:ilvl w:val="0"/>
          <w:numId w:val="12"/>
        </w:numPr>
        <w:rPr>
          <w:szCs w:val="22"/>
        </w:rPr>
      </w:pPr>
      <w:r w:rsidRPr="00433241">
        <w:rPr>
          <w:szCs w:val="22"/>
        </w:rPr>
        <w:lastRenderedPageBreak/>
        <w:t xml:space="preserve">Work together if necessary, but </w:t>
      </w:r>
      <w:r w:rsidRPr="00433241">
        <w:rPr>
          <w:b/>
          <w:szCs w:val="22"/>
        </w:rPr>
        <w:t>do not copy</w:t>
      </w:r>
      <w:r w:rsidRPr="00433241">
        <w:rPr>
          <w:szCs w:val="22"/>
        </w:rPr>
        <w:t xml:space="preserve">. </w:t>
      </w:r>
      <w:r w:rsidRPr="00433241">
        <w:rPr>
          <w:b/>
          <w:szCs w:val="22"/>
        </w:rPr>
        <w:t xml:space="preserve">In case of fraud, </w:t>
      </w:r>
      <w:r>
        <w:rPr>
          <w:b/>
          <w:szCs w:val="22"/>
        </w:rPr>
        <w:t xml:space="preserve">you have to create your own assignment with the same techniques as this one. </w:t>
      </w:r>
      <w:r w:rsidR="00421CD0">
        <w:rPr>
          <w:b/>
          <w:szCs w:val="22"/>
        </w:rPr>
        <w:t>You have to discuss this with your teacher!</w:t>
      </w:r>
    </w:p>
    <w:p w:rsidR="008E2C91" w:rsidRDefault="008E2C91" w:rsidP="008E2C91">
      <w:pPr>
        <w:pStyle w:val="Heading1"/>
        <w:rPr>
          <w:lang w:val="en-GB"/>
        </w:rPr>
      </w:pPr>
      <w:r w:rsidRPr="00B319AB">
        <w:rPr>
          <w:lang w:val="en-GB"/>
        </w:rPr>
        <w:t>Assessment</w:t>
      </w:r>
    </w:p>
    <w:p w:rsidR="00B6724A" w:rsidRDefault="00B6724A" w:rsidP="00B6724A">
      <w:pPr>
        <w:rPr>
          <w:lang w:val="en-GB"/>
        </w:rPr>
      </w:pPr>
    </w:p>
    <w:p w:rsidR="00CC3C6A" w:rsidRPr="00CC3C6A" w:rsidRDefault="00CC3C6A" w:rsidP="00B6724A">
      <w:pPr>
        <w:rPr>
          <w:b/>
          <w:lang w:val="en-GB"/>
        </w:rPr>
      </w:pPr>
      <w:r w:rsidRPr="00CC3C6A">
        <w:rPr>
          <w:b/>
          <w:i/>
          <w:lang w:val="en-GB"/>
        </w:rPr>
        <w:t>Note:</w:t>
      </w:r>
      <w:r>
        <w:rPr>
          <w:b/>
          <w:i/>
          <w:lang w:val="en-GB"/>
        </w:rPr>
        <w:t xml:space="preserve"> </w:t>
      </w:r>
      <w:r w:rsidRPr="00E34505">
        <w:rPr>
          <w:u w:val="single"/>
          <w:lang w:val="en-GB"/>
        </w:rPr>
        <w:t xml:space="preserve">If you hand in the </w:t>
      </w:r>
      <w:r w:rsidR="00DB1BEF" w:rsidRPr="00E34505">
        <w:rPr>
          <w:u w:val="single"/>
          <w:lang w:val="en-GB"/>
        </w:rPr>
        <w:t>assignment</w:t>
      </w:r>
      <w:r w:rsidRPr="00E34505">
        <w:rPr>
          <w:u w:val="single"/>
          <w:lang w:val="en-GB"/>
        </w:rPr>
        <w:t xml:space="preserve"> a week after the deadline 0,5 of your total grade will be subtracted.</w:t>
      </w:r>
      <w:r>
        <w:rPr>
          <w:lang w:val="en-GB"/>
        </w:rPr>
        <w:t xml:space="preserve"> </w:t>
      </w:r>
      <w:r w:rsidR="00A041D8" w:rsidRPr="00A041D8">
        <w:rPr>
          <w:u w:val="single"/>
          <w:lang w:val="en-GB"/>
        </w:rPr>
        <w:t>See the study guide for the deadline.</w:t>
      </w:r>
    </w:p>
    <w:p w:rsidR="00CC3C6A" w:rsidRPr="00B6724A" w:rsidRDefault="00CC3C6A" w:rsidP="00B6724A">
      <w:pPr>
        <w:rPr>
          <w:lang w:val="en-GB"/>
        </w:rPr>
      </w:pPr>
    </w:p>
    <w:p w:rsidR="008E2C91" w:rsidRDefault="008E2C91" w:rsidP="008E2C91">
      <w:pPr>
        <w:rPr>
          <w:szCs w:val="22"/>
        </w:rPr>
      </w:pPr>
      <w:r>
        <w:rPr>
          <w:noProof/>
          <w:lang w:val="nl-NL" w:eastAsia="nl-NL"/>
        </w:rPr>
        <w:drawing>
          <wp:inline distT="0" distB="0" distL="0" distR="0" wp14:anchorId="657525A5" wp14:editId="4E31D667">
            <wp:extent cx="5400675" cy="253365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675" cy="2533650"/>
                    </a:xfrm>
                    <a:prstGeom prst="rect">
                      <a:avLst/>
                    </a:prstGeom>
                  </pic:spPr>
                </pic:pic>
              </a:graphicData>
            </a:graphic>
          </wp:inline>
        </w:drawing>
      </w:r>
    </w:p>
    <w:p w:rsidR="008E2C91" w:rsidRPr="008E2C91" w:rsidRDefault="008E2C91" w:rsidP="008E2C91">
      <w:pPr>
        <w:rPr>
          <w:szCs w:val="22"/>
        </w:rPr>
      </w:pPr>
      <w:r>
        <w:rPr>
          <w:noProof/>
          <w:lang w:val="nl-NL" w:eastAsia="nl-NL"/>
        </w:rPr>
        <w:drawing>
          <wp:inline distT="0" distB="0" distL="0" distR="0" wp14:anchorId="634D74C1" wp14:editId="68B24F8C">
            <wp:extent cx="5391150" cy="2524125"/>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1150" cy="2524125"/>
                    </a:xfrm>
                    <a:prstGeom prst="rect">
                      <a:avLst/>
                    </a:prstGeom>
                  </pic:spPr>
                </pic:pic>
              </a:graphicData>
            </a:graphic>
          </wp:inline>
        </w:drawing>
      </w:r>
    </w:p>
    <w:sectPr w:rsidR="008E2C91" w:rsidRPr="008E2C91" w:rsidSect="005919CA">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311" w:rsidRDefault="00E80311" w:rsidP="009E4400">
      <w:r>
        <w:separator/>
      </w:r>
    </w:p>
  </w:endnote>
  <w:endnote w:type="continuationSeparator" w:id="0">
    <w:p w:rsidR="00E80311" w:rsidRDefault="00E80311" w:rsidP="009E4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377" w:rsidRPr="00DC5360" w:rsidRDefault="00DB5DBE" w:rsidP="0026564F">
    <w:pPr>
      <w:pStyle w:val="Footer"/>
      <w:jc w:val="center"/>
      <w:rPr>
        <w:sz w:val="16"/>
        <w:szCs w:val="16"/>
        <w:lang w:val="nl-NL"/>
      </w:rPr>
    </w:pPr>
    <w:r w:rsidRPr="00DC5360">
      <w:rPr>
        <w:rFonts w:ascii="Trebuchet MS" w:hAnsi="Trebuchet MS"/>
        <w:b/>
        <w:bCs/>
        <w:color w:val="0F4DBC"/>
        <w:szCs w:val="20"/>
        <w:lang w:val="nl-NL"/>
      </w:rPr>
      <w:t>ict</w:t>
    </w:r>
    <w:r w:rsidRPr="00DC5360">
      <w:rPr>
        <w:rFonts w:ascii="Trebuchet MS" w:hAnsi="Trebuchet MS"/>
        <w:color w:val="424A52"/>
        <w:szCs w:val="20"/>
        <w:lang w:val="nl-NL"/>
      </w:rPr>
      <w:t xml:space="preserve"> college is een onderdeel van roc</w:t>
    </w:r>
    <w:r w:rsidRPr="00DC5360">
      <w:rPr>
        <w:rFonts w:ascii="Trebuchet MS" w:hAnsi="Trebuchet MS"/>
        <w:szCs w:val="20"/>
        <w:lang w:val="nl-NL"/>
      </w:rPr>
      <w:t xml:space="preserve"> </w:t>
    </w:r>
    <w:r w:rsidRPr="00DC5360">
      <w:rPr>
        <w:rFonts w:ascii="Trebuchet MS" w:hAnsi="Trebuchet MS"/>
        <w:color w:val="00B2AA"/>
        <w:szCs w:val="20"/>
        <w:lang w:val="nl-NL"/>
      </w:rPr>
      <w:t>ter aa</w:t>
    </w:r>
    <w:r w:rsidRPr="00DC5360">
      <w:rPr>
        <w:rFonts w:ascii="Trebuchet MS" w:hAnsi="Trebuchet MS"/>
        <w:szCs w:val="20"/>
        <w:lang w:val="nl-NL"/>
      </w:rPr>
      <w:t xml:space="preserve"> </w:t>
    </w:r>
    <w:r w:rsidRPr="00DC5360">
      <w:rPr>
        <w:rFonts w:ascii="Trebuchet MS" w:hAnsi="Trebuchet MS"/>
        <w:color w:val="424A52"/>
        <w:szCs w:val="20"/>
        <w:lang w:val="nl-NL"/>
      </w:rPr>
      <w:t>helmond</w:t>
    </w:r>
    <w:r w:rsidRPr="00DC5360">
      <w:rPr>
        <w:rFonts w:ascii="Trebuchet MS" w:hAnsi="Trebuchet MS"/>
        <w:color w:val="424A52"/>
        <w:szCs w:val="20"/>
        <w:lang w:val="nl-NL"/>
      </w:rPr>
      <w:tab/>
    </w:r>
    <w:r w:rsidR="00217142" w:rsidRPr="00DC3D5E">
      <w:rPr>
        <w:rStyle w:val="PageNumber"/>
        <w:sz w:val="16"/>
        <w:szCs w:val="16"/>
      </w:rPr>
      <w:fldChar w:fldCharType="begin"/>
    </w:r>
    <w:r w:rsidR="006E1377" w:rsidRPr="00DC5360">
      <w:rPr>
        <w:rStyle w:val="PageNumber"/>
        <w:sz w:val="16"/>
        <w:szCs w:val="16"/>
        <w:lang w:val="nl-NL"/>
      </w:rPr>
      <w:instrText xml:space="preserve"> PAGE </w:instrText>
    </w:r>
    <w:r w:rsidR="00217142" w:rsidRPr="00DC3D5E">
      <w:rPr>
        <w:rStyle w:val="PageNumber"/>
        <w:sz w:val="16"/>
        <w:szCs w:val="16"/>
      </w:rPr>
      <w:fldChar w:fldCharType="separate"/>
    </w:r>
    <w:r w:rsidR="00D50134">
      <w:rPr>
        <w:rStyle w:val="PageNumber"/>
        <w:noProof/>
        <w:sz w:val="16"/>
        <w:szCs w:val="16"/>
        <w:lang w:val="nl-NL"/>
      </w:rPr>
      <w:t>4</w:t>
    </w:r>
    <w:r w:rsidR="00217142" w:rsidRPr="00DC3D5E">
      <w:rPr>
        <w:rStyle w:val="PageNumber"/>
        <w:sz w:val="16"/>
        <w:szCs w:val="16"/>
      </w:rPr>
      <w:fldChar w:fldCharType="end"/>
    </w:r>
    <w:r w:rsidR="006E1377" w:rsidRPr="00DC5360">
      <w:rPr>
        <w:rStyle w:val="PageNumber"/>
        <w:sz w:val="16"/>
        <w:szCs w:val="16"/>
        <w:lang w:val="nl-NL"/>
      </w:rPr>
      <w:t xml:space="preserve"> van </w:t>
    </w:r>
    <w:r w:rsidR="00217142" w:rsidRPr="00DC3D5E">
      <w:rPr>
        <w:rStyle w:val="PageNumber"/>
        <w:sz w:val="16"/>
        <w:szCs w:val="16"/>
      </w:rPr>
      <w:fldChar w:fldCharType="begin"/>
    </w:r>
    <w:r w:rsidR="006E1377" w:rsidRPr="00DC5360">
      <w:rPr>
        <w:rStyle w:val="PageNumber"/>
        <w:sz w:val="16"/>
        <w:szCs w:val="16"/>
        <w:lang w:val="nl-NL"/>
      </w:rPr>
      <w:instrText xml:space="preserve"> NUMPAGES </w:instrText>
    </w:r>
    <w:r w:rsidR="00217142" w:rsidRPr="00DC3D5E">
      <w:rPr>
        <w:rStyle w:val="PageNumber"/>
        <w:sz w:val="16"/>
        <w:szCs w:val="16"/>
      </w:rPr>
      <w:fldChar w:fldCharType="separate"/>
    </w:r>
    <w:r w:rsidR="00D50134">
      <w:rPr>
        <w:rStyle w:val="PageNumber"/>
        <w:noProof/>
        <w:sz w:val="16"/>
        <w:szCs w:val="16"/>
        <w:lang w:val="nl-NL"/>
      </w:rPr>
      <w:t>4</w:t>
    </w:r>
    <w:r w:rsidR="00217142"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311" w:rsidRDefault="00E80311" w:rsidP="009E4400">
      <w:r>
        <w:separator/>
      </w:r>
    </w:p>
  </w:footnote>
  <w:footnote w:type="continuationSeparator" w:id="0">
    <w:p w:rsidR="00E80311" w:rsidRDefault="00E80311" w:rsidP="009E4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400" w:rsidRPr="008E2C91" w:rsidRDefault="00DB5DBE" w:rsidP="00DB5DBE">
    <w:pPr>
      <w:spacing w:line="273" w:lineRule="auto"/>
      <w:rPr>
        <w:sz w:val="16"/>
        <w:szCs w:val="16"/>
      </w:rPr>
    </w:pPr>
    <w:r>
      <w:rPr>
        <w:noProof/>
        <w:sz w:val="16"/>
        <w:szCs w:val="16"/>
        <w:lang w:val="nl-NL" w:eastAsia="nl-NL"/>
      </w:rPr>
      <w:drawing>
        <wp:anchor distT="0" distB="0" distL="114300" distR="114300" simplePos="0" relativeHeight="251667456" behindDoc="0" locked="0" layoutInCell="1" allowOverlap="1" wp14:anchorId="40F328FE" wp14:editId="4B787C01">
          <wp:simplePos x="0" y="0"/>
          <wp:positionH relativeFrom="column">
            <wp:posOffset>4771390</wp:posOffset>
          </wp:positionH>
          <wp:positionV relativeFrom="paragraph">
            <wp:posOffset>-140970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00B85736" w:rsidRPr="00DC3D5E">
      <w:rPr>
        <w:sz w:val="16"/>
        <w:szCs w:val="16"/>
      </w:rPr>
      <w:fldChar w:fldCharType="begin"/>
    </w:r>
    <w:r w:rsidR="00B85736" w:rsidRPr="00DC3D5E">
      <w:rPr>
        <w:sz w:val="16"/>
        <w:szCs w:val="16"/>
      </w:rPr>
      <w:instrText xml:space="preserve"> FILENAME </w:instrText>
    </w:r>
    <w:r w:rsidR="00B85736" w:rsidRPr="00DC3D5E">
      <w:rPr>
        <w:sz w:val="16"/>
        <w:szCs w:val="16"/>
      </w:rPr>
      <w:fldChar w:fldCharType="separate"/>
    </w:r>
    <w:r w:rsidR="008F573F">
      <w:rPr>
        <w:noProof/>
        <w:sz w:val="16"/>
        <w:szCs w:val="16"/>
      </w:rPr>
      <w:t>assignment</w:t>
    </w:r>
    <w:r w:rsidR="00B85736">
      <w:rPr>
        <w:noProof/>
        <w:sz w:val="16"/>
        <w:szCs w:val="16"/>
      </w:rPr>
      <w:t xml:space="preserve"> -</w:t>
    </w:r>
    <w:r w:rsidR="0087209A">
      <w:rPr>
        <w:noProof/>
        <w:sz w:val="16"/>
        <w:szCs w:val="16"/>
      </w:rPr>
      <w:t xml:space="preserve"> </w:t>
    </w:r>
    <w:r w:rsidR="007D3291">
      <w:rPr>
        <w:noProof/>
        <w:sz w:val="16"/>
        <w:szCs w:val="16"/>
      </w:rPr>
      <w:t>GameWorld</w:t>
    </w:r>
    <w:r w:rsidR="008F573F">
      <w:rPr>
        <w:noProof/>
        <w:sz w:val="16"/>
        <w:szCs w:val="16"/>
      </w:rPr>
      <w:t xml:space="preserve"> - WD  - V1 - ICT college 2017</w:t>
    </w:r>
    <w:r w:rsidR="00B85736" w:rsidRPr="00DC3D5E">
      <w:rPr>
        <w:sz w:val="16"/>
        <w:szCs w:val="16"/>
      </w:rPr>
      <w:fldChar w:fldCharType="end"/>
    </w:r>
    <w:r w:rsidR="008F573F">
      <w:rPr>
        <w:rFonts w:ascii="Trebuchet MS" w:hAnsi="Trebuchet MS"/>
        <w:b/>
        <w:bCs/>
        <w:color w:val="0F4DBC"/>
        <w:szCs w:val="20"/>
      </w:rPr>
      <w:t xml:space="preserve"> </w:t>
    </w:r>
    <w:r w:rsidR="00B85736">
      <w:rPr>
        <w:rFonts w:ascii="Trebuchet MS" w:hAnsi="Trebuchet MS"/>
        <w:b/>
        <w:bCs/>
        <w:color w:val="0F4DBC"/>
        <w:szCs w:val="20"/>
      </w:rPr>
      <w:tab/>
    </w:r>
    <w:r w:rsidR="00B85736">
      <w:rPr>
        <w:rFonts w:ascii="Trebuchet MS" w:hAnsi="Trebuchet MS"/>
        <w:b/>
        <w:bCs/>
        <w:color w:val="0F4DBC"/>
        <w:szCs w:val="20"/>
      </w:rPr>
      <w:br/>
    </w:r>
    <w:r w:rsidR="00984B70">
      <w:rPr>
        <w:sz w:val="16"/>
        <w:szCs w:val="16"/>
      </w:rPr>
      <w:t>29Apr</w:t>
    </w:r>
    <w:r w:rsidR="007D3291">
      <w:rPr>
        <w:sz w:val="16"/>
        <w:szCs w:val="16"/>
      </w:rPr>
      <w:t xml:space="preserve">2017 – nope </w:t>
    </w:r>
    <w:r w:rsidR="00104104">
      <w:rPr>
        <w:sz w:val="16"/>
        <w:szCs w:val="16"/>
      </w:rPr>
      <w:t xml:space="preserve">&amp; </w:t>
    </w:r>
    <w:proofErr w:type="spellStart"/>
    <w:r w:rsidR="008F573F">
      <w:rPr>
        <w:sz w:val="16"/>
        <w:szCs w:val="16"/>
      </w:rPr>
      <w:t>pobe</w:t>
    </w:r>
    <w:proofErr w:type="spellEnd"/>
    <w:r w:rsidR="00B85736">
      <w:rPr>
        <w:sz w:val="16"/>
        <w:szCs w:val="16"/>
      </w:rPr>
      <w:t xml:space="preserve">                                                    </w:t>
    </w:r>
    <w:r w:rsidR="006E1377" w:rsidRPr="008E2C91">
      <w:rPr>
        <w:rFonts w:ascii="Trebuchet MS" w:hAnsi="Trebuchet MS"/>
        <w:color w:val="424A52"/>
        <w:szCs w:val="20"/>
      </w:rPr>
      <w:tab/>
    </w:r>
    <w:r w:rsidR="00C823CD" w:rsidRPr="008E2C91">
      <w:rPr>
        <w:sz w:val="16"/>
        <w:szCs w:val="16"/>
      </w:rPr>
      <w:tab/>
    </w:r>
    <w:r w:rsidR="00C823CD" w:rsidRPr="008E2C91">
      <w:rPr>
        <w:sz w:val="16"/>
        <w:szCs w:val="16"/>
      </w:rPr>
      <w:tab/>
    </w:r>
    <w:r w:rsidR="006E1377">
      <w:rPr>
        <w:rFonts w:ascii="Times New Roman" w:hAnsi="Times New Roman" w:cs="Times New Roman"/>
        <w:noProof/>
        <w:lang w:val="nl-NL" w:eastAsia="nl-NL"/>
      </w:rPr>
      <w:drawing>
        <wp:anchor distT="36576" distB="36576" distL="36576" distR="36576" simplePos="0" relativeHeight="251652096" behindDoc="0" locked="0" layoutInCell="1" allowOverlap="1" wp14:anchorId="683A0322" wp14:editId="14972837">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6E1377">
      <w:rPr>
        <w:rFonts w:ascii="Times New Roman" w:hAnsi="Times New Roman" w:cs="Times New Roman"/>
        <w:noProof/>
        <w:lang w:val="nl-NL" w:eastAsia="nl-NL"/>
      </w:rPr>
      <w:drawing>
        <wp:anchor distT="36576" distB="36576" distL="36576" distR="36576" simplePos="0" relativeHeight="251657216" behindDoc="0" locked="0" layoutInCell="1" allowOverlap="1" wp14:anchorId="05EE78F0" wp14:editId="28A23015">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6E1377">
      <w:rPr>
        <w:rFonts w:ascii="Times New Roman" w:hAnsi="Times New Roman" w:cs="Times New Roman"/>
        <w:noProof/>
        <w:lang w:val="nl-NL" w:eastAsia="nl-NL"/>
      </w:rPr>
      <w:drawing>
        <wp:anchor distT="36576" distB="36576" distL="36576" distR="36576" simplePos="0" relativeHeight="251661312" behindDoc="0" locked="0" layoutInCell="1" allowOverlap="1" wp14:anchorId="711B6580" wp14:editId="4311D177">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1B70"/>
    <w:multiLevelType w:val="hybridMultilevel"/>
    <w:tmpl w:val="B1FC9F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3E21C7"/>
    <w:multiLevelType w:val="hybridMultilevel"/>
    <w:tmpl w:val="31DA0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13130"/>
    <w:multiLevelType w:val="hybridMultilevel"/>
    <w:tmpl w:val="8DF6AA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7A39BF"/>
    <w:multiLevelType w:val="hybridMultilevel"/>
    <w:tmpl w:val="44D4C8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A43778"/>
    <w:multiLevelType w:val="hybridMultilevel"/>
    <w:tmpl w:val="D1C289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160321D"/>
    <w:multiLevelType w:val="hybridMultilevel"/>
    <w:tmpl w:val="95AA30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26F65"/>
    <w:multiLevelType w:val="hybridMultilevel"/>
    <w:tmpl w:val="A2AAF3C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9E779CE"/>
    <w:multiLevelType w:val="hybridMultilevel"/>
    <w:tmpl w:val="2EE67A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1E92499"/>
    <w:multiLevelType w:val="hybridMultilevel"/>
    <w:tmpl w:val="C344AD3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222514FF"/>
    <w:multiLevelType w:val="hybridMultilevel"/>
    <w:tmpl w:val="6B0625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57121B3"/>
    <w:multiLevelType w:val="hybridMultilevel"/>
    <w:tmpl w:val="F8B866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4F627F"/>
    <w:multiLevelType w:val="hybridMultilevel"/>
    <w:tmpl w:val="042A28D4"/>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2E5C41A8"/>
    <w:multiLevelType w:val="hybridMultilevel"/>
    <w:tmpl w:val="D846ABF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36C85A35"/>
    <w:multiLevelType w:val="hybridMultilevel"/>
    <w:tmpl w:val="CC4E68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8D91221"/>
    <w:multiLevelType w:val="hybridMultilevel"/>
    <w:tmpl w:val="3A5A1B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A440BFE"/>
    <w:multiLevelType w:val="hybridMultilevel"/>
    <w:tmpl w:val="7804D4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FF6AA5"/>
    <w:multiLevelType w:val="hybridMultilevel"/>
    <w:tmpl w:val="382433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0D85F4A"/>
    <w:multiLevelType w:val="hybridMultilevel"/>
    <w:tmpl w:val="B4BADBDE"/>
    <w:lvl w:ilvl="0" w:tplc="E442442A">
      <w:numFmt w:val="bullet"/>
      <w:lvlText w:val="-"/>
      <w:lvlJc w:val="left"/>
      <w:pPr>
        <w:ind w:left="720" w:hanging="360"/>
      </w:pPr>
      <w:rPr>
        <w:rFonts w:ascii="Calibri" w:eastAsia="Times New Roman" w:hAnsi="Calibri" w:cs="Calibri" w:hint="default"/>
        <w:color w:val="FF0000"/>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4E353BB"/>
    <w:multiLevelType w:val="hybridMultilevel"/>
    <w:tmpl w:val="F654A55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58910008"/>
    <w:multiLevelType w:val="hybridMultilevel"/>
    <w:tmpl w:val="9F1A42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FBC55E9"/>
    <w:multiLevelType w:val="hybridMultilevel"/>
    <w:tmpl w:val="0600AAF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5E533D8"/>
    <w:multiLevelType w:val="hybridMultilevel"/>
    <w:tmpl w:val="34981F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7886A3A"/>
    <w:multiLevelType w:val="hybridMultilevel"/>
    <w:tmpl w:val="E8DE33A6"/>
    <w:lvl w:ilvl="0" w:tplc="E442442A">
      <w:numFmt w:val="bullet"/>
      <w:lvlText w:val="-"/>
      <w:lvlJc w:val="left"/>
      <w:pPr>
        <w:ind w:left="720" w:hanging="360"/>
      </w:pPr>
      <w:rPr>
        <w:rFonts w:ascii="Calibri" w:eastAsia="Times New Roman" w:hAnsi="Calibri" w:cs="Calibri" w:hint="default"/>
        <w:color w:val="FF0000"/>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5"/>
  </w:num>
  <w:num w:numId="4">
    <w:abstractNumId w:val="1"/>
  </w:num>
  <w:num w:numId="5">
    <w:abstractNumId w:val="22"/>
  </w:num>
  <w:num w:numId="6">
    <w:abstractNumId w:val="17"/>
  </w:num>
  <w:num w:numId="7">
    <w:abstractNumId w:val="2"/>
  </w:num>
  <w:num w:numId="8">
    <w:abstractNumId w:val="18"/>
  </w:num>
  <w:num w:numId="9">
    <w:abstractNumId w:val="14"/>
  </w:num>
  <w:num w:numId="10">
    <w:abstractNumId w:val="21"/>
  </w:num>
  <w:num w:numId="11">
    <w:abstractNumId w:val="7"/>
  </w:num>
  <w:num w:numId="12">
    <w:abstractNumId w:val="3"/>
  </w:num>
  <w:num w:numId="13">
    <w:abstractNumId w:val="0"/>
  </w:num>
  <w:num w:numId="14">
    <w:abstractNumId w:val="4"/>
  </w:num>
  <w:num w:numId="15">
    <w:abstractNumId w:val="10"/>
  </w:num>
  <w:num w:numId="16">
    <w:abstractNumId w:val="9"/>
  </w:num>
  <w:num w:numId="17">
    <w:abstractNumId w:val="13"/>
  </w:num>
  <w:num w:numId="18">
    <w:abstractNumId w:val="16"/>
  </w:num>
  <w:num w:numId="19">
    <w:abstractNumId w:val="12"/>
  </w:num>
  <w:num w:numId="20">
    <w:abstractNumId w:val="6"/>
  </w:num>
  <w:num w:numId="21">
    <w:abstractNumId w:val="19"/>
  </w:num>
  <w:num w:numId="22">
    <w:abstractNumId w:val="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09B"/>
    <w:rsid w:val="0000039F"/>
    <w:rsid w:val="00005373"/>
    <w:rsid w:val="000071C3"/>
    <w:rsid w:val="00012178"/>
    <w:rsid w:val="00012A3E"/>
    <w:rsid w:val="00013056"/>
    <w:rsid w:val="000131E9"/>
    <w:rsid w:val="0002031F"/>
    <w:rsid w:val="000234A8"/>
    <w:rsid w:val="00025538"/>
    <w:rsid w:val="00031A56"/>
    <w:rsid w:val="0004089B"/>
    <w:rsid w:val="0005193C"/>
    <w:rsid w:val="00052E69"/>
    <w:rsid w:val="000532BA"/>
    <w:rsid w:val="000541AC"/>
    <w:rsid w:val="00055397"/>
    <w:rsid w:val="00061DCF"/>
    <w:rsid w:val="00062EF0"/>
    <w:rsid w:val="0007019B"/>
    <w:rsid w:val="00072BF7"/>
    <w:rsid w:val="000730FB"/>
    <w:rsid w:val="00075D7C"/>
    <w:rsid w:val="0007662F"/>
    <w:rsid w:val="00076CFA"/>
    <w:rsid w:val="00080BB9"/>
    <w:rsid w:val="000811A4"/>
    <w:rsid w:val="000825F0"/>
    <w:rsid w:val="00083782"/>
    <w:rsid w:val="00094299"/>
    <w:rsid w:val="0009542B"/>
    <w:rsid w:val="0009616C"/>
    <w:rsid w:val="000A174C"/>
    <w:rsid w:val="000A3C00"/>
    <w:rsid w:val="000A5E18"/>
    <w:rsid w:val="000A6E2D"/>
    <w:rsid w:val="000A75F3"/>
    <w:rsid w:val="000B2F39"/>
    <w:rsid w:val="000B751E"/>
    <w:rsid w:val="000B753B"/>
    <w:rsid w:val="000C1716"/>
    <w:rsid w:val="000C183A"/>
    <w:rsid w:val="000C5120"/>
    <w:rsid w:val="000D468C"/>
    <w:rsid w:val="000D7F66"/>
    <w:rsid w:val="000E3657"/>
    <w:rsid w:val="000E601C"/>
    <w:rsid w:val="000E625D"/>
    <w:rsid w:val="000F03FA"/>
    <w:rsid w:val="000F080D"/>
    <w:rsid w:val="000F4FE9"/>
    <w:rsid w:val="001008E0"/>
    <w:rsid w:val="0010283E"/>
    <w:rsid w:val="00104104"/>
    <w:rsid w:val="00104FA8"/>
    <w:rsid w:val="00107E00"/>
    <w:rsid w:val="00127E81"/>
    <w:rsid w:val="00132A4E"/>
    <w:rsid w:val="00134985"/>
    <w:rsid w:val="001429D3"/>
    <w:rsid w:val="00150BD5"/>
    <w:rsid w:val="00153641"/>
    <w:rsid w:val="00160314"/>
    <w:rsid w:val="00163FAF"/>
    <w:rsid w:val="00165357"/>
    <w:rsid w:val="0018033D"/>
    <w:rsid w:val="00182F7E"/>
    <w:rsid w:val="0018396E"/>
    <w:rsid w:val="0018496C"/>
    <w:rsid w:val="00187FAF"/>
    <w:rsid w:val="00191B58"/>
    <w:rsid w:val="00195A16"/>
    <w:rsid w:val="00195EFB"/>
    <w:rsid w:val="00196A88"/>
    <w:rsid w:val="001A2FFF"/>
    <w:rsid w:val="001B2E5E"/>
    <w:rsid w:val="001B3ECD"/>
    <w:rsid w:val="001B4000"/>
    <w:rsid w:val="001B559E"/>
    <w:rsid w:val="001B6BAC"/>
    <w:rsid w:val="001B7D2A"/>
    <w:rsid w:val="001C16C0"/>
    <w:rsid w:val="001C2C94"/>
    <w:rsid w:val="001C3EDD"/>
    <w:rsid w:val="001C5C42"/>
    <w:rsid w:val="001D52C6"/>
    <w:rsid w:val="001E2650"/>
    <w:rsid w:val="001E5481"/>
    <w:rsid w:val="001F0649"/>
    <w:rsid w:val="001F1BA6"/>
    <w:rsid w:val="001F38A3"/>
    <w:rsid w:val="001F5C3F"/>
    <w:rsid w:val="001F60F3"/>
    <w:rsid w:val="002007C2"/>
    <w:rsid w:val="00202C4C"/>
    <w:rsid w:val="00206823"/>
    <w:rsid w:val="0020715A"/>
    <w:rsid w:val="002104FD"/>
    <w:rsid w:val="00210614"/>
    <w:rsid w:val="00212A5F"/>
    <w:rsid w:val="00215B93"/>
    <w:rsid w:val="00216778"/>
    <w:rsid w:val="00217142"/>
    <w:rsid w:val="00217878"/>
    <w:rsid w:val="00217FCF"/>
    <w:rsid w:val="0022024A"/>
    <w:rsid w:val="00221C7E"/>
    <w:rsid w:val="00221D0B"/>
    <w:rsid w:val="00234982"/>
    <w:rsid w:val="00234BFA"/>
    <w:rsid w:val="00241677"/>
    <w:rsid w:val="0024271F"/>
    <w:rsid w:val="0024523B"/>
    <w:rsid w:val="00245D97"/>
    <w:rsid w:val="002466DB"/>
    <w:rsid w:val="00253E76"/>
    <w:rsid w:val="00262541"/>
    <w:rsid w:val="002640BB"/>
    <w:rsid w:val="0026455E"/>
    <w:rsid w:val="0026564F"/>
    <w:rsid w:val="00267CBD"/>
    <w:rsid w:val="00271972"/>
    <w:rsid w:val="00273CFC"/>
    <w:rsid w:val="00286FA6"/>
    <w:rsid w:val="002907EF"/>
    <w:rsid w:val="00292F60"/>
    <w:rsid w:val="0029402D"/>
    <w:rsid w:val="002A0F3D"/>
    <w:rsid w:val="002A26D4"/>
    <w:rsid w:val="002A353D"/>
    <w:rsid w:val="002B2E58"/>
    <w:rsid w:val="002B2FB9"/>
    <w:rsid w:val="002B3688"/>
    <w:rsid w:val="002B6682"/>
    <w:rsid w:val="002C025C"/>
    <w:rsid w:val="002C0B33"/>
    <w:rsid w:val="002C526A"/>
    <w:rsid w:val="002D1E60"/>
    <w:rsid w:val="002D2028"/>
    <w:rsid w:val="002E5BEA"/>
    <w:rsid w:val="002E5FAF"/>
    <w:rsid w:val="002F5AD6"/>
    <w:rsid w:val="00301D89"/>
    <w:rsid w:val="0030602E"/>
    <w:rsid w:val="0030668B"/>
    <w:rsid w:val="003072BF"/>
    <w:rsid w:val="00311932"/>
    <w:rsid w:val="00312747"/>
    <w:rsid w:val="00323371"/>
    <w:rsid w:val="00326894"/>
    <w:rsid w:val="0032742F"/>
    <w:rsid w:val="00332FDA"/>
    <w:rsid w:val="00337427"/>
    <w:rsid w:val="00341465"/>
    <w:rsid w:val="003441E0"/>
    <w:rsid w:val="00347143"/>
    <w:rsid w:val="003530EF"/>
    <w:rsid w:val="0035442B"/>
    <w:rsid w:val="00357E8D"/>
    <w:rsid w:val="003621B4"/>
    <w:rsid w:val="0036241E"/>
    <w:rsid w:val="00371CCB"/>
    <w:rsid w:val="0037246E"/>
    <w:rsid w:val="00377452"/>
    <w:rsid w:val="00380F4B"/>
    <w:rsid w:val="00382F41"/>
    <w:rsid w:val="00383BA2"/>
    <w:rsid w:val="0038564B"/>
    <w:rsid w:val="00392C72"/>
    <w:rsid w:val="00392CD3"/>
    <w:rsid w:val="003958AF"/>
    <w:rsid w:val="003975E6"/>
    <w:rsid w:val="003A14D2"/>
    <w:rsid w:val="003A15D4"/>
    <w:rsid w:val="003A34D5"/>
    <w:rsid w:val="003A48DD"/>
    <w:rsid w:val="003A491D"/>
    <w:rsid w:val="003B099A"/>
    <w:rsid w:val="003B3937"/>
    <w:rsid w:val="003B509D"/>
    <w:rsid w:val="003B7C99"/>
    <w:rsid w:val="003C2B67"/>
    <w:rsid w:val="003C5BBA"/>
    <w:rsid w:val="003C6349"/>
    <w:rsid w:val="003D1EE0"/>
    <w:rsid w:val="003D2C21"/>
    <w:rsid w:val="003D3D09"/>
    <w:rsid w:val="003D41FA"/>
    <w:rsid w:val="003D42AF"/>
    <w:rsid w:val="003D434C"/>
    <w:rsid w:val="003E3B81"/>
    <w:rsid w:val="003E725B"/>
    <w:rsid w:val="003E7A48"/>
    <w:rsid w:val="003F0610"/>
    <w:rsid w:val="003F3012"/>
    <w:rsid w:val="004014E5"/>
    <w:rsid w:val="00404986"/>
    <w:rsid w:val="00413180"/>
    <w:rsid w:val="0041416F"/>
    <w:rsid w:val="00415402"/>
    <w:rsid w:val="00421CD0"/>
    <w:rsid w:val="00432AC1"/>
    <w:rsid w:val="00432BE5"/>
    <w:rsid w:val="00433241"/>
    <w:rsid w:val="00433A39"/>
    <w:rsid w:val="00433B99"/>
    <w:rsid w:val="00434708"/>
    <w:rsid w:val="004355D7"/>
    <w:rsid w:val="0043718C"/>
    <w:rsid w:val="004440E5"/>
    <w:rsid w:val="004448F3"/>
    <w:rsid w:val="00445444"/>
    <w:rsid w:val="00446A16"/>
    <w:rsid w:val="0045227C"/>
    <w:rsid w:val="00452406"/>
    <w:rsid w:val="004678DE"/>
    <w:rsid w:val="00470841"/>
    <w:rsid w:val="004709BB"/>
    <w:rsid w:val="004714F2"/>
    <w:rsid w:val="00474469"/>
    <w:rsid w:val="004841D8"/>
    <w:rsid w:val="00484BDD"/>
    <w:rsid w:val="004A36AD"/>
    <w:rsid w:val="004A3DB3"/>
    <w:rsid w:val="004A650A"/>
    <w:rsid w:val="004A77D2"/>
    <w:rsid w:val="004B12C2"/>
    <w:rsid w:val="004B3FF0"/>
    <w:rsid w:val="004B73F2"/>
    <w:rsid w:val="004C28AC"/>
    <w:rsid w:val="004C290E"/>
    <w:rsid w:val="004C2FEE"/>
    <w:rsid w:val="004D42F1"/>
    <w:rsid w:val="004D4753"/>
    <w:rsid w:val="004E157A"/>
    <w:rsid w:val="004E25B7"/>
    <w:rsid w:val="004E353E"/>
    <w:rsid w:val="004E775F"/>
    <w:rsid w:val="004F0F6F"/>
    <w:rsid w:val="004F2E71"/>
    <w:rsid w:val="00500035"/>
    <w:rsid w:val="00500C27"/>
    <w:rsid w:val="00501F8B"/>
    <w:rsid w:val="005046E8"/>
    <w:rsid w:val="005054C9"/>
    <w:rsid w:val="00520DD8"/>
    <w:rsid w:val="00527456"/>
    <w:rsid w:val="00532768"/>
    <w:rsid w:val="00532D71"/>
    <w:rsid w:val="00536266"/>
    <w:rsid w:val="0054178F"/>
    <w:rsid w:val="00542B37"/>
    <w:rsid w:val="00546B5F"/>
    <w:rsid w:val="00550420"/>
    <w:rsid w:val="00551B6B"/>
    <w:rsid w:val="00552CB3"/>
    <w:rsid w:val="0055357A"/>
    <w:rsid w:val="00562F1A"/>
    <w:rsid w:val="0056356D"/>
    <w:rsid w:val="005701F9"/>
    <w:rsid w:val="005706A6"/>
    <w:rsid w:val="00571C1A"/>
    <w:rsid w:val="005720FE"/>
    <w:rsid w:val="005723FB"/>
    <w:rsid w:val="0058004A"/>
    <w:rsid w:val="00583CA7"/>
    <w:rsid w:val="005919CA"/>
    <w:rsid w:val="00591B2E"/>
    <w:rsid w:val="00594A1F"/>
    <w:rsid w:val="005A01AE"/>
    <w:rsid w:val="005A1599"/>
    <w:rsid w:val="005A2E49"/>
    <w:rsid w:val="005A35B8"/>
    <w:rsid w:val="005B1577"/>
    <w:rsid w:val="005B2067"/>
    <w:rsid w:val="005B6AE4"/>
    <w:rsid w:val="005C2492"/>
    <w:rsid w:val="005C3F1E"/>
    <w:rsid w:val="005C7333"/>
    <w:rsid w:val="005D168E"/>
    <w:rsid w:val="005D57BA"/>
    <w:rsid w:val="005D6CBE"/>
    <w:rsid w:val="005E2A79"/>
    <w:rsid w:val="005E3495"/>
    <w:rsid w:val="005E38B9"/>
    <w:rsid w:val="005F1CFE"/>
    <w:rsid w:val="005F215B"/>
    <w:rsid w:val="005F669E"/>
    <w:rsid w:val="005F6BC6"/>
    <w:rsid w:val="005F73C3"/>
    <w:rsid w:val="005F78CF"/>
    <w:rsid w:val="00600085"/>
    <w:rsid w:val="00603180"/>
    <w:rsid w:val="00607227"/>
    <w:rsid w:val="006120A6"/>
    <w:rsid w:val="0061336C"/>
    <w:rsid w:val="00614B51"/>
    <w:rsid w:val="00615EAE"/>
    <w:rsid w:val="00620CFD"/>
    <w:rsid w:val="006227BD"/>
    <w:rsid w:val="00622EAB"/>
    <w:rsid w:val="00625A33"/>
    <w:rsid w:val="00630905"/>
    <w:rsid w:val="00635984"/>
    <w:rsid w:val="0063780E"/>
    <w:rsid w:val="00637B8B"/>
    <w:rsid w:val="00641202"/>
    <w:rsid w:val="00657475"/>
    <w:rsid w:val="0066295C"/>
    <w:rsid w:val="0066546F"/>
    <w:rsid w:val="00666483"/>
    <w:rsid w:val="006730E1"/>
    <w:rsid w:val="006742EC"/>
    <w:rsid w:val="00680F48"/>
    <w:rsid w:val="0069344D"/>
    <w:rsid w:val="00693675"/>
    <w:rsid w:val="006976BA"/>
    <w:rsid w:val="006A35A5"/>
    <w:rsid w:val="006A66DA"/>
    <w:rsid w:val="006B0F0C"/>
    <w:rsid w:val="006B2CEA"/>
    <w:rsid w:val="006C129C"/>
    <w:rsid w:val="006C24E6"/>
    <w:rsid w:val="006C46B0"/>
    <w:rsid w:val="006C6796"/>
    <w:rsid w:val="006C6C26"/>
    <w:rsid w:val="006D1371"/>
    <w:rsid w:val="006E03D6"/>
    <w:rsid w:val="006E09E9"/>
    <w:rsid w:val="006E1377"/>
    <w:rsid w:val="006E6D61"/>
    <w:rsid w:val="006E7D3E"/>
    <w:rsid w:val="006E7FD0"/>
    <w:rsid w:val="006F08E7"/>
    <w:rsid w:val="006F15E7"/>
    <w:rsid w:val="006F3DAB"/>
    <w:rsid w:val="006F578A"/>
    <w:rsid w:val="006F60C4"/>
    <w:rsid w:val="007012D1"/>
    <w:rsid w:val="007025D9"/>
    <w:rsid w:val="0070419E"/>
    <w:rsid w:val="007044FB"/>
    <w:rsid w:val="007203F7"/>
    <w:rsid w:val="007257B8"/>
    <w:rsid w:val="00727794"/>
    <w:rsid w:val="00730075"/>
    <w:rsid w:val="00730838"/>
    <w:rsid w:val="007312A6"/>
    <w:rsid w:val="00731F9D"/>
    <w:rsid w:val="007344AB"/>
    <w:rsid w:val="00735B6D"/>
    <w:rsid w:val="00736355"/>
    <w:rsid w:val="007419E2"/>
    <w:rsid w:val="00746BA1"/>
    <w:rsid w:val="00747280"/>
    <w:rsid w:val="00747ED3"/>
    <w:rsid w:val="00756AFC"/>
    <w:rsid w:val="007607F4"/>
    <w:rsid w:val="00764125"/>
    <w:rsid w:val="00766B58"/>
    <w:rsid w:val="00766E29"/>
    <w:rsid w:val="0077328C"/>
    <w:rsid w:val="007765D4"/>
    <w:rsid w:val="00780AB7"/>
    <w:rsid w:val="00780F80"/>
    <w:rsid w:val="00782CF1"/>
    <w:rsid w:val="00784913"/>
    <w:rsid w:val="00785BAC"/>
    <w:rsid w:val="00785F5B"/>
    <w:rsid w:val="00786F17"/>
    <w:rsid w:val="00793E3E"/>
    <w:rsid w:val="00794F53"/>
    <w:rsid w:val="007A0DD7"/>
    <w:rsid w:val="007A5CBD"/>
    <w:rsid w:val="007A7647"/>
    <w:rsid w:val="007B0C19"/>
    <w:rsid w:val="007B0F8D"/>
    <w:rsid w:val="007B30B5"/>
    <w:rsid w:val="007B3FDD"/>
    <w:rsid w:val="007B43FA"/>
    <w:rsid w:val="007B5D4B"/>
    <w:rsid w:val="007B636D"/>
    <w:rsid w:val="007C09B4"/>
    <w:rsid w:val="007C149D"/>
    <w:rsid w:val="007C258A"/>
    <w:rsid w:val="007C2CFD"/>
    <w:rsid w:val="007D2351"/>
    <w:rsid w:val="007D3291"/>
    <w:rsid w:val="007D4CDD"/>
    <w:rsid w:val="007D71B0"/>
    <w:rsid w:val="007D7EA6"/>
    <w:rsid w:val="007E18FF"/>
    <w:rsid w:val="007E2A52"/>
    <w:rsid w:val="007E398E"/>
    <w:rsid w:val="007E4ED8"/>
    <w:rsid w:val="007F6508"/>
    <w:rsid w:val="00802671"/>
    <w:rsid w:val="00817AB7"/>
    <w:rsid w:val="00820E4B"/>
    <w:rsid w:val="008249AA"/>
    <w:rsid w:val="00831B03"/>
    <w:rsid w:val="00832025"/>
    <w:rsid w:val="00833C8F"/>
    <w:rsid w:val="00836A13"/>
    <w:rsid w:val="0083713A"/>
    <w:rsid w:val="00840B88"/>
    <w:rsid w:val="00840DAF"/>
    <w:rsid w:val="008429BD"/>
    <w:rsid w:val="008432EE"/>
    <w:rsid w:val="00844C53"/>
    <w:rsid w:val="00855081"/>
    <w:rsid w:val="00856084"/>
    <w:rsid w:val="00857755"/>
    <w:rsid w:val="00861804"/>
    <w:rsid w:val="00864347"/>
    <w:rsid w:val="00870980"/>
    <w:rsid w:val="0087209A"/>
    <w:rsid w:val="008748B2"/>
    <w:rsid w:val="00875174"/>
    <w:rsid w:val="008756AA"/>
    <w:rsid w:val="00875976"/>
    <w:rsid w:val="00884408"/>
    <w:rsid w:val="0089217F"/>
    <w:rsid w:val="008939F9"/>
    <w:rsid w:val="00895B85"/>
    <w:rsid w:val="008A0D47"/>
    <w:rsid w:val="008A2BEC"/>
    <w:rsid w:val="008A6743"/>
    <w:rsid w:val="008B6352"/>
    <w:rsid w:val="008B64F7"/>
    <w:rsid w:val="008C00FA"/>
    <w:rsid w:val="008C2639"/>
    <w:rsid w:val="008C2C3E"/>
    <w:rsid w:val="008C396B"/>
    <w:rsid w:val="008C3B68"/>
    <w:rsid w:val="008D1946"/>
    <w:rsid w:val="008D1CF2"/>
    <w:rsid w:val="008D468F"/>
    <w:rsid w:val="008D66D8"/>
    <w:rsid w:val="008E285C"/>
    <w:rsid w:val="008E2C91"/>
    <w:rsid w:val="008E3BEF"/>
    <w:rsid w:val="008E73A4"/>
    <w:rsid w:val="008F1701"/>
    <w:rsid w:val="008F1C05"/>
    <w:rsid w:val="008F573F"/>
    <w:rsid w:val="008F6864"/>
    <w:rsid w:val="00903360"/>
    <w:rsid w:val="00905311"/>
    <w:rsid w:val="0090633E"/>
    <w:rsid w:val="00907DFD"/>
    <w:rsid w:val="00913DCB"/>
    <w:rsid w:val="00916346"/>
    <w:rsid w:val="00926189"/>
    <w:rsid w:val="009261AD"/>
    <w:rsid w:val="00943601"/>
    <w:rsid w:val="00943DDD"/>
    <w:rsid w:val="00944AB7"/>
    <w:rsid w:val="00973315"/>
    <w:rsid w:val="00974410"/>
    <w:rsid w:val="00974773"/>
    <w:rsid w:val="009754FD"/>
    <w:rsid w:val="009774E2"/>
    <w:rsid w:val="00984B70"/>
    <w:rsid w:val="009855B1"/>
    <w:rsid w:val="009859FC"/>
    <w:rsid w:val="0099382B"/>
    <w:rsid w:val="0099394E"/>
    <w:rsid w:val="00997D50"/>
    <w:rsid w:val="009B2A50"/>
    <w:rsid w:val="009B44E6"/>
    <w:rsid w:val="009B5BCF"/>
    <w:rsid w:val="009C1184"/>
    <w:rsid w:val="009C2B9D"/>
    <w:rsid w:val="009C3F51"/>
    <w:rsid w:val="009C7215"/>
    <w:rsid w:val="009D2539"/>
    <w:rsid w:val="009D3600"/>
    <w:rsid w:val="009E209B"/>
    <w:rsid w:val="009E4400"/>
    <w:rsid w:val="009E46D9"/>
    <w:rsid w:val="009E7071"/>
    <w:rsid w:val="009F616D"/>
    <w:rsid w:val="00A00EAD"/>
    <w:rsid w:val="00A03027"/>
    <w:rsid w:val="00A041D8"/>
    <w:rsid w:val="00A04F59"/>
    <w:rsid w:val="00A062F7"/>
    <w:rsid w:val="00A150D9"/>
    <w:rsid w:val="00A160EE"/>
    <w:rsid w:val="00A177B8"/>
    <w:rsid w:val="00A222A7"/>
    <w:rsid w:val="00A2475E"/>
    <w:rsid w:val="00A249C8"/>
    <w:rsid w:val="00A32893"/>
    <w:rsid w:val="00A34013"/>
    <w:rsid w:val="00A34D59"/>
    <w:rsid w:val="00A36C55"/>
    <w:rsid w:val="00A36DBD"/>
    <w:rsid w:val="00A4184A"/>
    <w:rsid w:val="00A43D77"/>
    <w:rsid w:val="00A46153"/>
    <w:rsid w:val="00A55973"/>
    <w:rsid w:val="00A56569"/>
    <w:rsid w:val="00A57B12"/>
    <w:rsid w:val="00A74BF5"/>
    <w:rsid w:val="00A75C40"/>
    <w:rsid w:val="00A76967"/>
    <w:rsid w:val="00A7788E"/>
    <w:rsid w:val="00A81506"/>
    <w:rsid w:val="00A85616"/>
    <w:rsid w:val="00A85954"/>
    <w:rsid w:val="00A8658A"/>
    <w:rsid w:val="00A91DBD"/>
    <w:rsid w:val="00A94FC0"/>
    <w:rsid w:val="00A961CB"/>
    <w:rsid w:val="00AA11D1"/>
    <w:rsid w:val="00AA2C94"/>
    <w:rsid w:val="00AA30CB"/>
    <w:rsid w:val="00AA6FC6"/>
    <w:rsid w:val="00AB1DDE"/>
    <w:rsid w:val="00AB51A7"/>
    <w:rsid w:val="00AB58A1"/>
    <w:rsid w:val="00AB5DBC"/>
    <w:rsid w:val="00AD0AE0"/>
    <w:rsid w:val="00AD0BE4"/>
    <w:rsid w:val="00AD0DAA"/>
    <w:rsid w:val="00AD1C3B"/>
    <w:rsid w:val="00AD40FB"/>
    <w:rsid w:val="00AD45B0"/>
    <w:rsid w:val="00AE6196"/>
    <w:rsid w:val="00AE6D2F"/>
    <w:rsid w:val="00AF589A"/>
    <w:rsid w:val="00AF6B5A"/>
    <w:rsid w:val="00AF7E10"/>
    <w:rsid w:val="00AF7FEA"/>
    <w:rsid w:val="00B02E1A"/>
    <w:rsid w:val="00B1422E"/>
    <w:rsid w:val="00B22817"/>
    <w:rsid w:val="00B23EB3"/>
    <w:rsid w:val="00B267BB"/>
    <w:rsid w:val="00B276BD"/>
    <w:rsid w:val="00B3016C"/>
    <w:rsid w:val="00B305AA"/>
    <w:rsid w:val="00B35447"/>
    <w:rsid w:val="00B5217F"/>
    <w:rsid w:val="00B553E2"/>
    <w:rsid w:val="00B61790"/>
    <w:rsid w:val="00B63A35"/>
    <w:rsid w:val="00B6724A"/>
    <w:rsid w:val="00B7368D"/>
    <w:rsid w:val="00B749D3"/>
    <w:rsid w:val="00B76334"/>
    <w:rsid w:val="00B7792A"/>
    <w:rsid w:val="00B85736"/>
    <w:rsid w:val="00B96724"/>
    <w:rsid w:val="00BA0F65"/>
    <w:rsid w:val="00BA447A"/>
    <w:rsid w:val="00BA4FDF"/>
    <w:rsid w:val="00BA520C"/>
    <w:rsid w:val="00BA7582"/>
    <w:rsid w:val="00BB1D5D"/>
    <w:rsid w:val="00BB5C87"/>
    <w:rsid w:val="00BD1848"/>
    <w:rsid w:val="00BD2C74"/>
    <w:rsid w:val="00BD313F"/>
    <w:rsid w:val="00BD49A3"/>
    <w:rsid w:val="00BE0158"/>
    <w:rsid w:val="00BE17AA"/>
    <w:rsid w:val="00BE1EC5"/>
    <w:rsid w:val="00BE2CBF"/>
    <w:rsid w:val="00BE4DF0"/>
    <w:rsid w:val="00BE79A7"/>
    <w:rsid w:val="00BF42F2"/>
    <w:rsid w:val="00BF5CA2"/>
    <w:rsid w:val="00BF77B6"/>
    <w:rsid w:val="00C03608"/>
    <w:rsid w:val="00C07AE4"/>
    <w:rsid w:val="00C11040"/>
    <w:rsid w:val="00C13FB3"/>
    <w:rsid w:val="00C14C70"/>
    <w:rsid w:val="00C15F3E"/>
    <w:rsid w:val="00C27873"/>
    <w:rsid w:val="00C31DA5"/>
    <w:rsid w:val="00C33C03"/>
    <w:rsid w:val="00C378D6"/>
    <w:rsid w:val="00C44031"/>
    <w:rsid w:val="00C4406D"/>
    <w:rsid w:val="00C510D2"/>
    <w:rsid w:val="00C52A3D"/>
    <w:rsid w:val="00C56A2E"/>
    <w:rsid w:val="00C6735E"/>
    <w:rsid w:val="00C7597C"/>
    <w:rsid w:val="00C8209D"/>
    <w:rsid w:val="00C823CD"/>
    <w:rsid w:val="00C83835"/>
    <w:rsid w:val="00C8459B"/>
    <w:rsid w:val="00C9563E"/>
    <w:rsid w:val="00CA2001"/>
    <w:rsid w:val="00CA3B0F"/>
    <w:rsid w:val="00CB48FC"/>
    <w:rsid w:val="00CB6DCE"/>
    <w:rsid w:val="00CB7E99"/>
    <w:rsid w:val="00CC13B1"/>
    <w:rsid w:val="00CC3C6A"/>
    <w:rsid w:val="00CD4B1C"/>
    <w:rsid w:val="00CD4F66"/>
    <w:rsid w:val="00CD75A9"/>
    <w:rsid w:val="00CF035F"/>
    <w:rsid w:val="00CF452C"/>
    <w:rsid w:val="00CF692F"/>
    <w:rsid w:val="00CF7AE8"/>
    <w:rsid w:val="00D0298A"/>
    <w:rsid w:val="00D02ADB"/>
    <w:rsid w:val="00D07EB7"/>
    <w:rsid w:val="00D128B7"/>
    <w:rsid w:val="00D12ACE"/>
    <w:rsid w:val="00D16A19"/>
    <w:rsid w:val="00D17DB1"/>
    <w:rsid w:val="00D2010C"/>
    <w:rsid w:val="00D26EF1"/>
    <w:rsid w:val="00D27314"/>
    <w:rsid w:val="00D31E58"/>
    <w:rsid w:val="00D324B3"/>
    <w:rsid w:val="00D3413C"/>
    <w:rsid w:val="00D35D3A"/>
    <w:rsid w:val="00D44C0C"/>
    <w:rsid w:val="00D452C4"/>
    <w:rsid w:val="00D46660"/>
    <w:rsid w:val="00D46E45"/>
    <w:rsid w:val="00D47F18"/>
    <w:rsid w:val="00D50134"/>
    <w:rsid w:val="00D50D59"/>
    <w:rsid w:val="00D526E5"/>
    <w:rsid w:val="00D55B81"/>
    <w:rsid w:val="00D6081B"/>
    <w:rsid w:val="00D6197D"/>
    <w:rsid w:val="00D62A85"/>
    <w:rsid w:val="00D6426E"/>
    <w:rsid w:val="00D65EC8"/>
    <w:rsid w:val="00D70EDD"/>
    <w:rsid w:val="00D70F39"/>
    <w:rsid w:val="00D731A8"/>
    <w:rsid w:val="00D74C04"/>
    <w:rsid w:val="00D74D68"/>
    <w:rsid w:val="00D76E39"/>
    <w:rsid w:val="00D82354"/>
    <w:rsid w:val="00D855E4"/>
    <w:rsid w:val="00D901C0"/>
    <w:rsid w:val="00D90CEB"/>
    <w:rsid w:val="00D913B7"/>
    <w:rsid w:val="00D949D1"/>
    <w:rsid w:val="00D97907"/>
    <w:rsid w:val="00DA4304"/>
    <w:rsid w:val="00DA5926"/>
    <w:rsid w:val="00DA62D1"/>
    <w:rsid w:val="00DB1BEF"/>
    <w:rsid w:val="00DB2F78"/>
    <w:rsid w:val="00DB4F37"/>
    <w:rsid w:val="00DB5DBE"/>
    <w:rsid w:val="00DC100A"/>
    <w:rsid w:val="00DC277D"/>
    <w:rsid w:val="00DC3BFD"/>
    <w:rsid w:val="00DC5360"/>
    <w:rsid w:val="00DC5FC0"/>
    <w:rsid w:val="00DC6333"/>
    <w:rsid w:val="00DD0914"/>
    <w:rsid w:val="00DE2601"/>
    <w:rsid w:val="00DE6789"/>
    <w:rsid w:val="00DF0C55"/>
    <w:rsid w:val="00DF6867"/>
    <w:rsid w:val="00E02F94"/>
    <w:rsid w:val="00E04835"/>
    <w:rsid w:val="00E050B4"/>
    <w:rsid w:val="00E11C43"/>
    <w:rsid w:val="00E14381"/>
    <w:rsid w:val="00E146AE"/>
    <w:rsid w:val="00E166E7"/>
    <w:rsid w:val="00E16805"/>
    <w:rsid w:val="00E1795B"/>
    <w:rsid w:val="00E21E2B"/>
    <w:rsid w:val="00E2226C"/>
    <w:rsid w:val="00E23104"/>
    <w:rsid w:val="00E2722F"/>
    <w:rsid w:val="00E277E1"/>
    <w:rsid w:val="00E30507"/>
    <w:rsid w:val="00E34505"/>
    <w:rsid w:val="00E36671"/>
    <w:rsid w:val="00E367F2"/>
    <w:rsid w:val="00E44C47"/>
    <w:rsid w:val="00E46828"/>
    <w:rsid w:val="00E4797C"/>
    <w:rsid w:val="00E56B5B"/>
    <w:rsid w:val="00E65C8F"/>
    <w:rsid w:val="00E706EB"/>
    <w:rsid w:val="00E73FCD"/>
    <w:rsid w:val="00E74C80"/>
    <w:rsid w:val="00E75EC5"/>
    <w:rsid w:val="00E80311"/>
    <w:rsid w:val="00E81F2A"/>
    <w:rsid w:val="00E84F56"/>
    <w:rsid w:val="00E866CD"/>
    <w:rsid w:val="00E909AD"/>
    <w:rsid w:val="00E9247C"/>
    <w:rsid w:val="00E960B6"/>
    <w:rsid w:val="00E9652F"/>
    <w:rsid w:val="00EA3275"/>
    <w:rsid w:val="00EA6EFD"/>
    <w:rsid w:val="00EB2A83"/>
    <w:rsid w:val="00EB3A05"/>
    <w:rsid w:val="00EC15EA"/>
    <w:rsid w:val="00EC3F57"/>
    <w:rsid w:val="00EC4A3D"/>
    <w:rsid w:val="00EC5AAC"/>
    <w:rsid w:val="00EC6F27"/>
    <w:rsid w:val="00ED312E"/>
    <w:rsid w:val="00EE1115"/>
    <w:rsid w:val="00EF73DE"/>
    <w:rsid w:val="00F00047"/>
    <w:rsid w:val="00F0048B"/>
    <w:rsid w:val="00F019AA"/>
    <w:rsid w:val="00F036A1"/>
    <w:rsid w:val="00F10D4E"/>
    <w:rsid w:val="00F1514D"/>
    <w:rsid w:val="00F152C5"/>
    <w:rsid w:val="00F203CA"/>
    <w:rsid w:val="00F20B77"/>
    <w:rsid w:val="00F220F2"/>
    <w:rsid w:val="00F248B4"/>
    <w:rsid w:val="00F3090C"/>
    <w:rsid w:val="00F44772"/>
    <w:rsid w:val="00F47A09"/>
    <w:rsid w:val="00F502E7"/>
    <w:rsid w:val="00F515C1"/>
    <w:rsid w:val="00F53AF8"/>
    <w:rsid w:val="00F575F4"/>
    <w:rsid w:val="00F57D35"/>
    <w:rsid w:val="00F61BA1"/>
    <w:rsid w:val="00F63E1A"/>
    <w:rsid w:val="00F63F03"/>
    <w:rsid w:val="00F6434C"/>
    <w:rsid w:val="00F650C3"/>
    <w:rsid w:val="00F660DB"/>
    <w:rsid w:val="00F67228"/>
    <w:rsid w:val="00F675AD"/>
    <w:rsid w:val="00F7026D"/>
    <w:rsid w:val="00F745C8"/>
    <w:rsid w:val="00F81427"/>
    <w:rsid w:val="00F82914"/>
    <w:rsid w:val="00F82B41"/>
    <w:rsid w:val="00F905DA"/>
    <w:rsid w:val="00F90FFD"/>
    <w:rsid w:val="00FA023A"/>
    <w:rsid w:val="00FA16B5"/>
    <w:rsid w:val="00FA17BC"/>
    <w:rsid w:val="00FA2029"/>
    <w:rsid w:val="00FA23A2"/>
    <w:rsid w:val="00FA266C"/>
    <w:rsid w:val="00FA3583"/>
    <w:rsid w:val="00FB37C2"/>
    <w:rsid w:val="00FB39D0"/>
    <w:rsid w:val="00FB64DA"/>
    <w:rsid w:val="00FC1565"/>
    <w:rsid w:val="00FC1B7D"/>
    <w:rsid w:val="00FC3F8E"/>
    <w:rsid w:val="00FD195E"/>
    <w:rsid w:val="00FD42AE"/>
    <w:rsid w:val="00FD5964"/>
    <w:rsid w:val="00FE0B78"/>
    <w:rsid w:val="00FE1154"/>
    <w:rsid w:val="00FE1BBB"/>
    <w:rsid w:val="00FE3C46"/>
    <w:rsid w:val="00FE7D7C"/>
    <w:rsid w:val="00FF0EEC"/>
    <w:rsid w:val="00FF5F67"/>
    <w:rsid w:val="00FF61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63715A8-B261-46E2-A4F7-99F6E8E38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894"/>
    <w:pPr>
      <w:spacing w:after="0" w:line="240" w:lineRule="auto"/>
    </w:pPr>
    <w:rPr>
      <w:rFonts w:asciiTheme="minorHAnsi" w:hAnsiTheme="minorHAnsi"/>
      <w:sz w:val="22"/>
      <w:szCs w:val="24"/>
      <w:lang w:val="en-US"/>
    </w:rPr>
  </w:style>
  <w:style w:type="paragraph" w:styleId="Heading1">
    <w:name w:val="heading 1"/>
    <w:basedOn w:val="Normal"/>
    <w:next w:val="Normal"/>
    <w:link w:val="Heading1Char"/>
    <w:uiPriority w:val="9"/>
    <w:qFormat/>
    <w:rsid w:val="00383BA2"/>
    <w:pPr>
      <w:keepNext/>
      <w:keepLines/>
      <w:spacing w:before="24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5C3F"/>
    <w:pPr>
      <w:keepNext/>
      <w:keepLines/>
      <w:spacing w:before="4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62A85"/>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400"/>
    <w:pPr>
      <w:tabs>
        <w:tab w:val="center" w:pos="4536"/>
        <w:tab w:val="right" w:pos="9072"/>
      </w:tabs>
    </w:pPr>
  </w:style>
  <w:style w:type="character" w:customStyle="1" w:styleId="HeaderChar">
    <w:name w:val="Header Char"/>
    <w:basedOn w:val="DefaultParagraphFont"/>
    <w:link w:val="Header"/>
    <w:uiPriority w:val="99"/>
    <w:rsid w:val="009E4400"/>
  </w:style>
  <w:style w:type="paragraph" w:styleId="Footer">
    <w:name w:val="footer"/>
    <w:basedOn w:val="Normal"/>
    <w:link w:val="FooterChar"/>
    <w:uiPriority w:val="99"/>
    <w:unhideWhenUsed/>
    <w:rsid w:val="009E4400"/>
    <w:pPr>
      <w:tabs>
        <w:tab w:val="center" w:pos="4536"/>
        <w:tab w:val="right" w:pos="9072"/>
      </w:tabs>
    </w:pPr>
  </w:style>
  <w:style w:type="character" w:customStyle="1" w:styleId="FooterChar">
    <w:name w:val="Footer Char"/>
    <w:basedOn w:val="DefaultParagraphFont"/>
    <w:link w:val="Footer"/>
    <w:uiPriority w:val="99"/>
    <w:rsid w:val="009E4400"/>
  </w:style>
  <w:style w:type="paragraph" w:styleId="BalloonText">
    <w:name w:val="Balloon Text"/>
    <w:basedOn w:val="Normal"/>
    <w:link w:val="BalloonTextChar"/>
    <w:uiPriority w:val="99"/>
    <w:semiHidden/>
    <w:unhideWhenUsed/>
    <w:rsid w:val="009E4400"/>
    <w:rPr>
      <w:rFonts w:ascii="Tahoma" w:hAnsi="Tahoma" w:cs="Tahoma"/>
      <w:sz w:val="16"/>
      <w:szCs w:val="16"/>
    </w:rPr>
  </w:style>
  <w:style w:type="character" w:customStyle="1" w:styleId="BalloonTextChar">
    <w:name w:val="Balloon Text Char"/>
    <w:basedOn w:val="DefaultParagraphFont"/>
    <w:link w:val="BalloonText"/>
    <w:uiPriority w:val="99"/>
    <w:semiHidden/>
    <w:rsid w:val="009E4400"/>
    <w:rPr>
      <w:rFonts w:ascii="Tahoma" w:hAnsi="Tahoma" w:cs="Tahoma"/>
      <w:sz w:val="16"/>
      <w:szCs w:val="16"/>
    </w:rPr>
  </w:style>
  <w:style w:type="character" w:styleId="PageNumber">
    <w:name w:val="page number"/>
    <w:basedOn w:val="DefaultParagraphFont"/>
    <w:uiPriority w:val="99"/>
    <w:semiHidden/>
    <w:unhideWhenUsed/>
    <w:rsid w:val="009E4400"/>
  </w:style>
  <w:style w:type="paragraph" w:styleId="ListParagraph">
    <w:name w:val="List Paragraph"/>
    <w:basedOn w:val="Normal"/>
    <w:uiPriority w:val="34"/>
    <w:qFormat/>
    <w:rsid w:val="00DA5926"/>
    <w:pPr>
      <w:ind w:left="720"/>
      <w:contextualSpacing/>
    </w:pPr>
  </w:style>
  <w:style w:type="paragraph" w:styleId="DocumentMap">
    <w:name w:val="Document Map"/>
    <w:basedOn w:val="Normal"/>
    <w:link w:val="DocumentMapChar"/>
    <w:uiPriority w:val="99"/>
    <w:semiHidden/>
    <w:unhideWhenUsed/>
    <w:rsid w:val="0004089B"/>
    <w:rPr>
      <w:rFonts w:ascii="Tahoma" w:hAnsi="Tahoma" w:cs="Tahoma"/>
      <w:sz w:val="16"/>
      <w:szCs w:val="16"/>
    </w:rPr>
  </w:style>
  <w:style w:type="character" w:customStyle="1" w:styleId="DocumentMapChar">
    <w:name w:val="Document Map Char"/>
    <w:basedOn w:val="DefaultParagraphFont"/>
    <w:link w:val="DocumentMap"/>
    <w:uiPriority w:val="99"/>
    <w:semiHidden/>
    <w:rsid w:val="0004089B"/>
    <w:rPr>
      <w:rFonts w:ascii="Tahoma" w:hAnsi="Tahoma" w:cs="Tahoma"/>
      <w:sz w:val="16"/>
      <w:szCs w:val="16"/>
    </w:rPr>
  </w:style>
  <w:style w:type="table" w:styleId="TableGrid">
    <w:name w:val="Table Grid"/>
    <w:basedOn w:val="TableNormal"/>
    <w:uiPriority w:val="59"/>
    <w:rsid w:val="00B61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3BA2"/>
    <w:rPr>
      <w:rFonts w:asciiTheme="minorHAnsi" w:eastAsiaTheme="majorEastAsia" w:hAnsiTheme="min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1F5C3F"/>
    <w:rPr>
      <w:rFonts w:asciiTheme="minorHAnsi" w:eastAsiaTheme="majorEastAsia" w:hAnsiTheme="minorHAnsi" w:cstheme="majorBidi"/>
      <w:color w:val="365F91" w:themeColor="accent1" w:themeShade="BF"/>
      <w:sz w:val="26"/>
      <w:szCs w:val="26"/>
      <w:lang w:val="en-US"/>
    </w:rPr>
  </w:style>
  <w:style w:type="character" w:customStyle="1" w:styleId="normalchar1">
    <w:name w:val="normal__char1"/>
    <w:basedOn w:val="DefaultParagraphFont"/>
    <w:rsid w:val="00DC5360"/>
    <w:rPr>
      <w:rFonts w:ascii="Calibri" w:hAnsi="Calibri" w:hint="default"/>
      <w:sz w:val="22"/>
      <w:szCs w:val="22"/>
    </w:rPr>
  </w:style>
  <w:style w:type="character" w:customStyle="1" w:styleId="alt-edited1">
    <w:name w:val="alt-edited1"/>
    <w:basedOn w:val="DefaultParagraphFont"/>
    <w:rsid w:val="00C4406D"/>
    <w:rPr>
      <w:color w:val="4D90F0"/>
    </w:rPr>
  </w:style>
  <w:style w:type="character" w:customStyle="1" w:styleId="Heading3Char">
    <w:name w:val="Heading 3 Char"/>
    <w:basedOn w:val="DefaultParagraphFont"/>
    <w:link w:val="Heading3"/>
    <w:uiPriority w:val="9"/>
    <w:rsid w:val="00D62A85"/>
    <w:rPr>
      <w:rFonts w:asciiTheme="majorHAnsi" w:eastAsiaTheme="majorEastAsia" w:hAnsiTheme="majorHAnsi" w:cstheme="majorBidi"/>
      <w:color w:val="243F60" w:themeColor="accent1" w:themeShade="7F"/>
      <w:sz w:val="24"/>
      <w:szCs w:val="24"/>
      <w:lang w:val="en-US"/>
    </w:rPr>
  </w:style>
  <w:style w:type="character" w:styleId="Hyperlink">
    <w:name w:val="Hyperlink"/>
    <w:basedOn w:val="DefaultParagraphFont"/>
    <w:uiPriority w:val="99"/>
    <w:unhideWhenUsed/>
    <w:rsid w:val="00F220F2"/>
    <w:rPr>
      <w:color w:val="0000FF" w:themeColor="hyperlink"/>
      <w:u w:val="single"/>
    </w:rPr>
  </w:style>
  <w:style w:type="paragraph" w:styleId="Caption">
    <w:name w:val="caption"/>
    <w:basedOn w:val="Normal"/>
    <w:next w:val="Normal"/>
    <w:uiPriority w:val="35"/>
    <w:unhideWhenUsed/>
    <w:qFormat/>
    <w:rsid w:val="00546B5F"/>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D501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49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nocker@roc-teraa.nl" TargetMode="External"/><Relationship Id="rId13" Type="http://schemas.openxmlformats.org/officeDocument/2006/relationships/hyperlink" Target="https://www.w3schools.com/php/php_mysql_connect.asp" TargetMode="External"/><Relationship Id="rId18" Type="http://schemas.openxmlformats.org/officeDocument/2006/relationships/hyperlink" Target="https://www.w3schools.com/cssref/pr_class_float.as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freecodecamp.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w3schools.com/tags/tag_nav.asp"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3schools.com/php/php_sessions.asp" TargetMode="External"/><Relationship Id="rId20" Type="http://schemas.openxmlformats.org/officeDocument/2006/relationships/hyperlink" Target="http://www.codecadem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w3schools.com/php/php_looping.asp" TargetMode="External"/><Relationship Id="rId23"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www.w3schools.com/html/html_forms.asp" TargetMode="External"/><Relationship Id="rId4" Type="http://schemas.openxmlformats.org/officeDocument/2006/relationships/settings" Target="settings.xml"/><Relationship Id="rId9" Type="http://schemas.openxmlformats.org/officeDocument/2006/relationships/hyperlink" Target="mailto:b.porobic@roc-teraa.nl" TargetMode="External"/><Relationship Id="rId14" Type="http://schemas.openxmlformats.org/officeDocument/2006/relationships/hyperlink" Target="https://www.w3schools.com/php/php_mysql_select.asp" TargetMode="External"/><Relationship Id="rId22" Type="http://schemas.openxmlformats.org/officeDocument/2006/relationships/image" Target="media/image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min\Downloads\task%20-%20NAAM%20OPDRACHT%20-%20VAK%20-%20Vx%20-%20TTO%20-%20ICT%20college%202017.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718B9-4D2B-4933-9053-41A5C92FB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task - NAAM OPDRACHT - VAK - Vx - TTO - ICT college 2017.dotx</Template>
  <TotalTime>303</TotalTime>
  <Pages>4</Pages>
  <Words>1164</Words>
  <Characters>6403</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Memo template</vt:lpstr>
      <vt:lpstr>Memo template</vt:lpstr>
    </vt:vector>
  </TitlesOfParts>
  <Company>ROC Ter AA</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template</dc:title>
  <dc:creator>Benjamin</dc:creator>
  <cp:lastModifiedBy>Lucas Langeslag</cp:lastModifiedBy>
  <cp:revision>3</cp:revision>
  <dcterms:created xsi:type="dcterms:W3CDTF">2017-11-23T18:31:00Z</dcterms:created>
  <dcterms:modified xsi:type="dcterms:W3CDTF">2017-11-27T21:10:00Z</dcterms:modified>
</cp:coreProperties>
</file>